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2"/>
      </w:pPr>
      <w:bookmarkStart w:id="0" w:name="_Toc25254"/>
      <w:r>
        <w:rPr>
          <w:rFonts w:hint="eastAsia"/>
          <w:lang w:val="en-US" w:eastAsia="zh-CN"/>
        </w:rPr>
        <w:t>魔镜</w:t>
      </w:r>
      <w:r>
        <w:rPr>
          <w:rFonts w:hint="eastAsia"/>
        </w:rPr>
        <w:t>项目</w:t>
      </w:r>
      <w:r>
        <w:t>API</w:t>
      </w:r>
      <w:r>
        <w:rPr>
          <w:rFonts w:hint="eastAsia"/>
        </w:rPr>
        <w:t>接口文档</w:t>
      </w:r>
      <w:bookmarkEnd w:id="0"/>
    </w:p>
    <w:p>
      <w:pPr>
        <w:pStyle w:val="25"/>
        <w:tabs>
          <w:tab w:val="right" w:leader="dot" w:pos="9070"/>
        </w:tabs>
      </w:pPr>
    </w:p>
    <w:p>
      <w:pPr>
        <w:pStyle w:val="25"/>
        <w:tabs>
          <w:tab w:val="right" w:leader="dot" w:pos="9070"/>
        </w:tabs>
      </w:pPr>
    </w:p>
    <w:p>
      <w:pPr>
        <w:pStyle w:val="25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_Toc25254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魔镜项目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API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接口文档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_Toc25254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_Toc28875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总则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_Toc28875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29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.1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API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协议总纲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29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.2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API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协议说明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29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_Toc25630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文件图片请求格式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_Toc25630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25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_Toc21157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 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API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接口列表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_Toc21157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29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_Toc9350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用户管理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_Toc9350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_Toc5875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用户信息字段介绍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_Toc5875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用户注册，登录获取验证码接口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_Toc10479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.1.3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用户注册接口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_Toc10479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_Toc25484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.1.4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用户登录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_Toc25484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_Toc11902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.1.5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用户登出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_Toc11902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_Toc29433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.1.6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根据id获取用户详细信息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_Toc29433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_Toc13441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.1.7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删除用户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_Toc13441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.1.8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修改用户信息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_Toc17578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.1.9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查询用户列表（分页）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_Toc17578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29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_Toc19272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图片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_Toc19272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_Toc7002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.2.1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图片字段介绍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_Toc7002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_Toc16787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.2.2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上传图片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_Toc16787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.2.3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查询图片列表(分页)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_Toc27634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.2.4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根据id查询图片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_Toc27634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_Toc26691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.2.5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删除图片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_Toc26691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29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_Toc20834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视频管理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_Toc20834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_Toc26690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.3.1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视频信息字段介绍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_Toc26690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_Toc10135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.3.2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上传视频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_Toc10135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_Toc11695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.3.3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查询视频列表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_Toc11695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_Toc8019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.3.4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根据id查询视频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_Toc8019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_Toc3600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.3.5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删除视频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_Toc3600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29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_Toc18573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魔镜产品管理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_Toc18573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Times New Roman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_Toc20454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.4.1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魔镜产品信息字段介绍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_Toc20454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_Toc29857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.4.2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上传产品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_Toc29857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_Toc30862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.4.3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根据id查询产品详情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_Toc30862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_Toc28444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.4.4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修改产品接口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_Toc28444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_Toc14946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.4.5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查询产品列表（分页）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_Toc14946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_Toc27115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.4.6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删除产品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_Toc27115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9070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spacing w:val="0"/>
          <w:w w:val="100"/>
          <w:kern w:val="21"/>
          <w:position w:val="0"/>
          <w:szCs w:val="21"/>
          <w:lang w:val="en-US" w:eastAsia="zh-CN" w:bidi="ar-SA"/>
        </w:rPr>
        <w:t xml:space="preserve">.4.7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训练产品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/>
          <w:i w:val="0"/>
          <w:caps w:val="0"/>
          <w:strike w:val="0"/>
          <w:dstrike w:val="0"/>
          <w:outline w:val="0"/>
          <w:shadow w:val="0"/>
          <w:color w:val="auto"/>
          <w:spacing w:val="0"/>
          <w:w w:val="100"/>
          <w:kern w:val="21"/>
          <w:position w:val="0"/>
          <w:szCs w:val="21"/>
          <w:u w:val="none"/>
          <w:lang w:val="en-US" w:eastAsia="zh-CN" w:bidi="ar-SA"/>
        </w:rPr>
        <w:fldChar w:fldCharType="end"/>
      </w:r>
    </w:p>
    <w:p>
      <w:pPr>
        <w:rPr>
          <w:lang w:val="en-US"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418" w:bottom="1418" w:left="1418" w:header="709" w:footer="992" w:gutter="0"/>
          <w:pgBorders w:offsetFrom="page">
            <w:top w:val="double" w:color="auto" w:sz="12" w:space="31"/>
            <w:left w:val="double" w:color="auto" w:sz="12" w:space="31"/>
            <w:bottom w:val="double" w:color="auto" w:sz="12" w:space="31"/>
            <w:right w:val="double" w:color="auto" w:sz="12" w:space="31"/>
          </w:pgBorders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lang w:val="en-US" w:eastAsia="zh-CN"/>
        </w:rPr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</w:pPr>
    </w:p>
    <w:p>
      <w:pPr>
        <w:pStyle w:val="4"/>
        <w:ind w:firstLine="316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成都触及科技有限公司</w:t>
      </w:r>
    </w:p>
    <w:p>
      <w:pPr>
        <w:pStyle w:val="4"/>
        <w:ind w:firstLine="316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二○一五年十一月</w:t>
      </w:r>
    </w:p>
    <w:p>
      <w:pPr>
        <w:pStyle w:val="4"/>
        <w:ind w:firstLine="31680"/>
      </w:pPr>
    </w:p>
    <w:p>
      <w:pPr>
        <w:widowControl/>
        <w:jc w:val="left"/>
      </w:pPr>
      <w:r>
        <w:t xml:space="preserve">    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center"/>
        <w:rPr>
          <w:b/>
          <w:sz w:val="36"/>
        </w:rPr>
      </w:pPr>
      <w:r>
        <w:rPr>
          <w:rFonts w:hint="eastAsia"/>
          <w:b/>
          <w:sz w:val="36"/>
        </w:rPr>
        <w:t>协议更新说明</w:t>
      </w:r>
    </w:p>
    <w:tbl>
      <w:tblPr>
        <w:tblStyle w:val="35"/>
        <w:tblW w:w="89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5" w:hRule="atLeast"/>
        </w:trPr>
        <w:tc>
          <w:tcPr>
            <w:tcW w:w="8944" w:type="dxa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left"/>
            </w:pPr>
          </w:p>
        </w:tc>
      </w:tr>
    </w:tbl>
    <w:p>
      <w:pPr>
        <w:pStyle w:val="2"/>
      </w:pPr>
      <w:bookmarkStart w:id="1" w:name="_Toc28875"/>
      <w:r>
        <w:rPr>
          <w:rFonts w:hint="eastAsia"/>
        </w:rPr>
        <w:t>总则</w:t>
      </w:r>
      <w:bookmarkEnd w:id="1"/>
    </w:p>
    <w:p>
      <w:pPr>
        <w:pStyle w:val="3"/>
      </w:pPr>
      <w:bookmarkStart w:id="2" w:name="_Toc2464"/>
      <w:r>
        <w:t>API</w:t>
      </w:r>
      <w:r>
        <w:rPr>
          <w:rFonts w:hint="eastAsia"/>
        </w:rPr>
        <w:t>协议总纲</w:t>
      </w:r>
      <w:bookmarkEnd w:id="2"/>
    </w:p>
    <w:p>
      <w:pPr>
        <w:pStyle w:val="4"/>
        <w:ind w:firstLine="31680"/>
      </w:pPr>
      <w:r>
        <w:t>API</w:t>
      </w:r>
      <w:r>
        <w:rPr>
          <w:rFonts w:hint="eastAsia"/>
        </w:rPr>
        <w:t>都通过</w:t>
      </w:r>
      <w:r>
        <w:t>HTTP</w:t>
      </w:r>
      <w:r>
        <w:rPr>
          <w:rFonts w:hint="eastAsia"/>
        </w:rPr>
        <w:t>服务方式提供，数据请求和回应格式均为</w:t>
      </w:r>
      <w:r>
        <w:t xml:space="preserve">JSON </w:t>
      </w:r>
      <w:r>
        <w:rPr>
          <w:rFonts w:hint="eastAsia"/>
        </w:rPr>
        <w:t>格式。</w:t>
      </w:r>
    </w:p>
    <w:p>
      <w:pPr>
        <w:pStyle w:val="3"/>
      </w:pPr>
      <w:bookmarkStart w:id="3" w:name="_Toc709"/>
      <w:r>
        <w:t>API</w:t>
      </w:r>
      <w:r>
        <w:rPr>
          <w:rFonts w:hint="eastAsia"/>
        </w:rPr>
        <w:t>协议说明</w:t>
      </w:r>
      <w:bookmarkEnd w:id="3"/>
    </w:p>
    <w:p>
      <w:pPr>
        <w:ind w:firstLine="42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BASE_URL = </w:t>
      </w:r>
      <w:r>
        <w:rPr>
          <w:rFonts w:hint="eastAsia" w:ascii="宋体" w:hAnsi="宋体"/>
          <w:sz w:val="24"/>
        </w:rPr>
        <w:t>http://120.25.241.211:8080/mj/，后面写的</w:t>
      </w:r>
      <w:r>
        <w:rPr>
          <w:rFonts w:ascii="宋体" w:hAnsi="宋体"/>
          <w:sz w:val="24"/>
        </w:rPr>
        <w:t>URL</w:t>
      </w:r>
      <w:r>
        <w:rPr>
          <w:rFonts w:hint="eastAsia" w:ascii="宋体" w:hAnsi="宋体"/>
          <w:sz w:val="24"/>
        </w:rPr>
        <w:t>是省略掉</w:t>
      </w:r>
      <w:r>
        <w:rPr>
          <w:rFonts w:ascii="宋体" w:hAnsi="宋体"/>
          <w:sz w:val="24"/>
        </w:rPr>
        <w:t>BASE_URL</w:t>
      </w:r>
      <w:r>
        <w:rPr>
          <w:rFonts w:hint="eastAsia" w:ascii="宋体" w:hAnsi="宋体"/>
          <w:sz w:val="24"/>
        </w:rPr>
        <w:t>后余下的部分，为了便于文档编写，实际编码需要补全。</w:t>
      </w:r>
    </w:p>
    <w:p>
      <w:pPr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Request</w:t>
      </w:r>
      <w:r>
        <w:rPr>
          <w:rFonts w:hint="eastAsia" w:ascii="宋体" w:hAnsi="宋体"/>
          <w:sz w:val="24"/>
          <w:lang w:val="en-US" w:eastAsia="zh-CN"/>
        </w:rPr>
        <w:t xml:space="preserve"> 里数据均为json格式</w:t>
      </w:r>
    </w:p>
    <w:p>
      <w:pPr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{</w:t>
      </w:r>
    </w:p>
    <w:p>
      <w:pPr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default" w:ascii="宋体" w:hAnsi="宋体"/>
          <w:sz w:val="24"/>
          <w:lang w:val="en-US" w:eastAsia="zh-CN"/>
        </w:rPr>
        <w:t>“</w:t>
      </w:r>
      <w:r>
        <w:rPr>
          <w:rFonts w:hint="eastAsia" w:ascii="宋体" w:hAnsi="宋体"/>
          <w:sz w:val="24"/>
          <w:lang w:val="en-US" w:eastAsia="zh-CN"/>
        </w:rPr>
        <w:t>xxx</w:t>
      </w:r>
      <w:r>
        <w:rPr>
          <w:rFonts w:hint="default" w:ascii="宋体" w:hAnsi="宋体"/>
          <w:sz w:val="24"/>
          <w:lang w:val="en-US" w:eastAsia="zh-CN"/>
        </w:rPr>
        <w:t>”</w:t>
      </w:r>
      <w:r>
        <w:rPr>
          <w:rFonts w:hint="eastAsia" w:ascii="宋体" w:hAnsi="宋体"/>
          <w:sz w:val="24"/>
          <w:lang w:val="en-US" w:eastAsia="zh-CN"/>
        </w:rPr>
        <w:t>: bbb,</w:t>
      </w:r>
    </w:p>
    <w:p>
      <w:pPr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default" w:ascii="宋体" w:hAnsi="宋体"/>
          <w:sz w:val="24"/>
          <w:lang w:val="en-US" w:eastAsia="zh-CN"/>
        </w:rPr>
        <w:t>“</w:t>
      </w:r>
      <w:r>
        <w:rPr>
          <w:rFonts w:hint="eastAsia" w:ascii="宋体" w:hAnsi="宋体"/>
          <w:sz w:val="24"/>
          <w:lang w:val="en-US" w:eastAsia="zh-CN"/>
        </w:rPr>
        <w:t>xxx</w:t>
      </w:r>
      <w:r>
        <w:rPr>
          <w:rFonts w:hint="default" w:ascii="宋体" w:hAnsi="宋体"/>
          <w:sz w:val="24"/>
          <w:lang w:val="en-US" w:eastAsia="zh-CN"/>
        </w:rPr>
        <w:t>”</w:t>
      </w:r>
      <w:r>
        <w:rPr>
          <w:rFonts w:hint="eastAsia" w:ascii="宋体" w:hAnsi="宋体"/>
          <w:sz w:val="24"/>
          <w:lang w:val="en-US" w:eastAsia="zh-CN"/>
        </w:rPr>
        <w:t>: aaa,</w:t>
      </w:r>
    </w:p>
    <w:p>
      <w:pPr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.....</w:t>
      </w:r>
    </w:p>
    <w:p>
      <w:pPr>
        <w:ind w:firstLine="42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}</w:t>
      </w:r>
    </w:p>
    <w:p>
      <w:pPr>
        <w:ind w:firstLine="42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所有请求的返回为</w:t>
      </w:r>
      <w:r>
        <w:rPr>
          <w:rFonts w:ascii="宋体" w:hAnsi="宋体"/>
          <w:sz w:val="24"/>
        </w:rPr>
        <w:t>json</w:t>
      </w:r>
      <w:r>
        <w:rPr>
          <w:rFonts w:hint="eastAsia" w:ascii="宋体" w:hAnsi="宋体"/>
          <w:sz w:val="24"/>
        </w:rPr>
        <w:t>格式，其内容模板如下：</w:t>
      </w:r>
    </w:p>
    <w:p>
      <w:pPr>
        <w:ind w:firstLine="420"/>
        <w:rPr>
          <w:rFonts w:ascii="宋体"/>
          <w:sz w:val="24"/>
        </w:rPr>
      </w:pPr>
      <w:r>
        <w:rPr>
          <w:rFonts w:ascii="宋体"/>
          <w:sz w:val="24"/>
        </w:rPr>
        <w:t>{</w:t>
      </w:r>
    </w:p>
    <w:p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 xml:space="preserve">"status": </w:t>
      </w:r>
      <w:r>
        <w:rPr>
          <w:rFonts w:ascii="宋体"/>
          <w:sz w:val="24"/>
        </w:rPr>
        <w:t>0,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"body": null,</w:t>
      </w:r>
    </w:p>
    <w:p>
      <w:pPr>
        <w:rPr>
          <w:rFonts w:asci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 xml:space="preserve">"message": </w:t>
      </w:r>
      <w:r>
        <w:rPr>
          <w:rFonts w:hint="eastAsia" w:ascii="宋体" w:hAnsi="宋体"/>
          <w:sz w:val="24"/>
        </w:rPr>
        <w:t>“查询成功”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"</w:t>
      </w:r>
      <w:r>
        <w:rPr>
          <w:rFonts w:hint="eastAsia" w:ascii="宋体" w:hAnsi="宋体"/>
          <w:sz w:val="24"/>
          <w:lang w:val="en-US" w:eastAsia="zh-CN"/>
        </w:rPr>
        <w:t>total</w:t>
      </w:r>
      <w:r>
        <w:rPr>
          <w:rFonts w:ascii="宋体" w:hAnsi="宋体"/>
          <w:sz w:val="24"/>
        </w:rPr>
        <w:t xml:space="preserve">Page": </w:t>
      </w:r>
      <w:r>
        <w:rPr>
          <w:rFonts w:hint="eastAsia" w:ascii="宋体" w:hAnsi="宋体"/>
          <w:sz w:val="24"/>
          <w:lang w:val="en-US" w:eastAsia="zh-CN"/>
        </w:rPr>
        <w:t>0</w:t>
      </w:r>
      <w:r>
        <w:rPr>
          <w:rFonts w:ascii="宋体" w:hAnsi="宋体"/>
          <w:sz w:val="24"/>
        </w:rPr>
        <w:t>,</w:t>
      </w: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ascii="宋体"/>
          <w:sz w:val="24"/>
        </w:rPr>
        <w:tab/>
      </w:r>
      <w:r>
        <w:rPr>
          <w:rFonts w:ascii="宋体" w:hAnsi="宋体"/>
          <w:sz w:val="24"/>
        </w:rPr>
        <w:t>"</w:t>
      </w:r>
      <w:r>
        <w:rPr>
          <w:rFonts w:hint="default" w:ascii="宋体" w:hAnsi="宋体"/>
          <w:sz w:val="24"/>
        </w:rPr>
        <w:t>totalRow</w:t>
      </w:r>
      <w:r>
        <w:rPr>
          <w:rFonts w:ascii="宋体" w:hAnsi="宋体"/>
          <w:sz w:val="24"/>
        </w:rPr>
        <w:t xml:space="preserve">": </w:t>
      </w:r>
      <w:r>
        <w:rPr>
          <w:rFonts w:hint="eastAsia" w:ascii="宋体" w:hAnsi="宋体"/>
          <w:sz w:val="24"/>
          <w:lang w:val="en-US" w:eastAsia="zh-CN"/>
        </w:rPr>
        <w:t>0</w:t>
      </w:r>
    </w:p>
    <w:p>
      <w:pPr>
        <w:ind w:firstLine="420"/>
        <w:rPr>
          <w:rFonts w:ascii="宋体"/>
          <w:sz w:val="24"/>
        </w:rPr>
      </w:pPr>
      <w:r>
        <w:rPr>
          <w:rFonts w:ascii="宋体"/>
          <w:sz w:val="24"/>
        </w:rPr>
        <w:t>}</w:t>
      </w:r>
    </w:p>
    <w:p>
      <w:pPr>
        <w:ind w:firstLine="42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其中：</w:t>
      </w:r>
    </w:p>
    <w:p>
      <w:pPr>
        <w:ind w:firstLine="420"/>
        <w:rPr>
          <w:rFonts w:ascii="宋体"/>
          <w:sz w:val="24"/>
        </w:rPr>
      </w:pPr>
      <w:r>
        <w:rPr>
          <w:rFonts w:ascii="宋体" w:hAnsi="宋体"/>
          <w:sz w:val="24"/>
        </w:rPr>
        <w:t>status</w:t>
      </w:r>
      <w:r>
        <w:rPr>
          <w:rFonts w:hint="eastAsia" w:ascii="宋体" w:hAnsi="宋体"/>
          <w:sz w:val="24"/>
        </w:rPr>
        <w:t>：表示状态码，状态表如下：</w:t>
      </w:r>
    </w:p>
    <w:tbl>
      <w:tblPr>
        <w:tblStyle w:val="35"/>
        <w:tblW w:w="6996" w:type="dxa"/>
        <w:tblInd w:w="4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496"/>
        <w:gridCol w:w="1080"/>
        <w:gridCol w:w="23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状态码</w:t>
            </w:r>
          </w:p>
        </w:tc>
        <w:tc>
          <w:tcPr>
            <w:tcW w:w="2496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意义</w:t>
            </w:r>
          </w:p>
        </w:tc>
        <w:tc>
          <w:tcPr>
            <w:tcW w:w="1080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状态码</w:t>
            </w:r>
          </w:p>
        </w:tc>
        <w:tc>
          <w:tcPr>
            <w:tcW w:w="2340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0</w:t>
            </w:r>
          </w:p>
        </w:tc>
        <w:tc>
          <w:tcPr>
            <w:tcW w:w="2496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SUCCESS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2340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ERROR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2496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NO_REMOVE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2340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NO_DELETE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2496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NO_UPDATE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340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LOCK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496" w:type="dxa"/>
          </w:tcPr>
          <w:p>
            <w:pPr>
              <w:rPr>
                <w:rFonts w:ascii="Consolas" w:hAnsi="Consolas" w:cs="Consolas"/>
                <w:b/>
                <w:bCs/>
                <w:i/>
                <w:iCs/>
                <w:color w:val="E0E2E4"/>
                <w:kern w:val="0"/>
                <w:sz w:val="24"/>
                <w:highlight w:val="darkGray"/>
              </w:rPr>
            </w:pPr>
            <w:r>
              <w:rPr>
                <w:rFonts w:ascii="宋体" w:hAnsi="宋体"/>
                <w:sz w:val="24"/>
              </w:rPr>
              <w:t>EXISTS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2340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NOT_EXISTS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2496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VERSION_NOT_MATCH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</w:t>
            </w:r>
          </w:p>
        </w:tc>
        <w:tc>
          <w:tcPr>
            <w:tcW w:w="2340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PASSWD_NOT_MATCH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2496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CODE_NOT_MATCH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11</w:t>
            </w:r>
          </w:p>
        </w:tc>
        <w:tc>
          <w:tcPr>
            <w:tcW w:w="2340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BLOCKED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12</w:t>
            </w:r>
          </w:p>
        </w:tc>
        <w:tc>
          <w:tcPr>
            <w:tcW w:w="2496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VALIDATE_CODE_EMPTY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</w:t>
            </w:r>
          </w:p>
        </w:tc>
        <w:tc>
          <w:tcPr>
            <w:tcW w:w="2340" w:type="dxa"/>
          </w:tcPr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INVALID_OPERATION</w:t>
            </w:r>
          </w:p>
        </w:tc>
      </w:tr>
    </w:tbl>
    <w:p>
      <w:pPr>
        <w:ind w:firstLine="420"/>
        <w:rPr>
          <w:rFonts w:ascii="宋体"/>
          <w:sz w:val="24"/>
        </w:rPr>
      </w:pPr>
      <w:r>
        <w:rPr>
          <w:rFonts w:ascii="宋体" w:hAnsi="宋体"/>
          <w:sz w:val="24"/>
        </w:rPr>
        <w:t>body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>JSON</w:t>
      </w:r>
      <w:r>
        <w:rPr>
          <w:rFonts w:hint="eastAsia" w:ascii="宋体" w:hAnsi="宋体"/>
          <w:sz w:val="24"/>
        </w:rPr>
        <w:t>格式的值，会根据请求的不同和状态不同赋予不同的值。</w:t>
      </w:r>
    </w:p>
    <w:p>
      <w:pPr>
        <w:pStyle w:val="4"/>
        <w:ind w:firstLine="420" w:firstLineChars="0"/>
        <w:rPr>
          <w:rFonts w:hint="eastAsia"/>
        </w:rPr>
      </w:pPr>
      <w:r>
        <w:t>message</w:t>
      </w:r>
      <w:r>
        <w:rPr>
          <w:rFonts w:hint="eastAsia"/>
        </w:rPr>
        <w:t>：返回状态描述</w:t>
      </w:r>
    </w:p>
    <w:p>
      <w:pPr>
        <w:pStyle w:val="4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后三个为分页参数，当需要分页查询时使用</w:t>
      </w:r>
    </w:p>
    <w:p>
      <w:pPr>
        <w:pStyle w:val="4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total</w:t>
      </w:r>
      <w:r>
        <w:rPr>
          <w:rFonts w:ascii="宋体" w:hAnsi="宋体"/>
          <w:sz w:val="24"/>
        </w:rPr>
        <w:t>Page</w:t>
      </w:r>
      <w:r>
        <w:rPr>
          <w:rFonts w:hint="eastAsia"/>
          <w:sz w:val="24"/>
          <w:lang w:val="en-US" w:eastAsia="zh-CN"/>
        </w:rPr>
        <w:t xml:space="preserve"> 总页数</w:t>
      </w:r>
    </w:p>
    <w:p>
      <w:pPr>
        <w:pStyle w:val="4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default" w:ascii="宋体" w:hAnsi="宋体"/>
          <w:sz w:val="24"/>
        </w:rPr>
        <w:t>totalRow</w:t>
      </w:r>
      <w:r>
        <w:rPr>
          <w:rFonts w:hint="eastAsia"/>
          <w:sz w:val="24"/>
          <w:lang w:val="en-US" w:eastAsia="zh-CN"/>
        </w:rPr>
        <w:t xml:space="preserve"> 总页数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bookmarkStart w:id="4" w:name="_Toc25630"/>
      <w:r>
        <w:rPr>
          <w:rFonts w:hint="eastAsia"/>
        </w:rPr>
        <w:t>文件图片请求格式</w:t>
      </w:r>
      <w:bookmarkEnd w:id="4"/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文件图片</w:t>
      </w:r>
      <w:r>
        <w:rPr>
          <w:rFonts w:ascii="宋体" w:hAnsi="宋体"/>
          <w:sz w:val="24"/>
        </w:rPr>
        <w:t xml:space="preserve">URL= BASE_URL + </w:t>
      </w:r>
      <w:r>
        <w:rPr>
          <w:rFonts w:hint="eastAsia" w:ascii="宋体" w:hAnsi="宋体"/>
          <w:sz w:val="24"/>
        </w:rPr>
        <w:t>服务器返回的相对路径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ind w:firstLine="420"/>
        <w:rPr>
          <w:rFonts w:hint="eastAsia" w:ascii="宋体" w:hAnsi="宋体"/>
          <w:sz w:val="24"/>
        </w:rPr>
      </w:pPr>
    </w:p>
    <w:p>
      <w:pPr>
        <w:rPr>
          <w:rFonts w:ascii="宋体"/>
          <w:sz w:val="24"/>
        </w:rPr>
      </w:pPr>
      <w:r>
        <w:pict>
          <v:shape id="_x0000_i1026" o:spt="75" type="#_x0000_t75" style="height:434.2pt;width:326.2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 xml:space="preserve">              （图1-1）上传产品流程图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</w:p>
    <w:p>
      <w:pPr>
        <w:pStyle w:val="2"/>
      </w:pPr>
      <w:r>
        <w:br w:type="page"/>
      </w:r>
      <w:bookmarkStart w:id="5" w:name="_Toc21157"/>
      <w:r>
        <w:t>API</w:t>
      </w:r>
      <w:r>
        <w:rPr>
          <w:rFonts w:hint="eastAsia"/>
        </w:rPr>
        <w:t>接口列表</w:t>
      </w:r>
      <w:bookmarkEnd w:id="5"/>
    </w:p>
    <w:p>
      <w:pPr/>
    </w:p>
    <w:p>
      <w:pPr>
        <w:pStyle w:val="3"/>
      </w:pPr>
      <w:bookmarkStart w:id="6" w:name="_Toc9350"/>
      <w:r>
        <w:rPr>
          <w:rFonts w:hint="eastAsia"/>
          <w:lang w:val="en-US" w:eastAsia="zh-CN"/>
        </w:rPr>
        <w:t>用户管理</w:t>
      </w:r>
      <w:bookmarkEnd w:id="6"/>
    </w:p>
    <w:p>
      <w:pPr>
        <w:pStyle w:val="6"/>
      </w:pPr>
      <w:bookmarkStart w:id="7" w:name="_Toc5875"/>
      <w:r>
        <w:rPr>
          <w:rFonts w:hint="eastAsia"/>
          <w:lang w:val="en-US" w:eastAsia="zh-CN"/>
        </w:rPr>
        <w:t>用户</w:t>
      </w:r>
      <w:r>
        <w:rPr>
          <w:rFonts w:hint="eastAsia"/>
        </w:rPr>
        <w:t>信息字段介绍</w:t>
      </w:r>
      <w:bookmarkEnd w:id="7"/>
    </w:p>
    <w:p>
      <w:pPr>
        <w:numPr>
          <w:ilvl w:val="0"/>
          <w:numId w:val="6"/>
        </w:numPr>
        <w:tabs>
          <w:tab w:val="left" w:pos="780"/>
        </w:tabs>
      </w:pPr>
      <w:r>
        <w:t>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主键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group_id：</w:t>
      </w:r>
      <w:r>
        <w:t xml:space="preserve"> </w:t>
      </w:r>
      <w:r>
        <w:rPr>
          <w:rFonts w:hint="eastAsia"/>
        </w:rPr>
        <w:t>用户组id</w:t>
      </w:r>
    </w:p>
    <w:p>
      <w:pPr>
        <w:numPr>
          <w:ilvl w:val="0"/>
          <w:numId w:val="6"/>
        </w:numPr>
        <w:tabs>
          <w:tab w:val="left" w:pos="780"/>
        </w:tabs>
      </w:pPr>
      <w:r>
        <w:t xml:space="preserve">address:  </w:t>
      </w:r>
      <w:r>
        <w:rPr>
          <w:rFonts w:hint="eastAsia"/>
        </w:rPr>
        <w:t>地址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phone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umber</w:t>
      </w:r>
      <w:r>
        <w:t xml:space="preserve">:   </w:t>
      </w:r>
      <w:r>
        <w:rPr>
          <w:rFonts w:hint="eastAsia"/>
        </w:rPr>
        <w:t>电话号码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nick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ame</w:t>
      </w:r>
      <w:r>
        <w:t xml:space="preserve">:  </w:t>
      </w:r>
      <w:r>
        <w:rPr>
          <w:rFonts w:hint="eastAsia"/>
        </w:rPr>
        <w:t>昵称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name</w:t>
      </w:r>
      <w:r>
        <w:t xml:space="preserve">:  </w:t>
      </w:r>
      <w:r>
        <w:rPr>
          <w:rFonts w:hint="eastAsia"/>
        </w:rPr>
        <w:t>姓名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password</w:t>
      </w:r>
      <w:r>
        <w:t xml:space="preserve">:  </w:t>
      </w:r>
      <w:r>
        <w:rPr>
          <w:rFonts w:hint="eastAsia"/>
        </w:rPr>
        <w:t>密码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role</w:t>
      </w:r>
      <w:r>
        <w:t xml:space="preserve">:  </w:t>
      </w:r>
      <w:r>
        <w:rPr>
          <w:rFonts w:hint="eastAsia"/>
        </w:rPr>
        <w:t>角色</w:t>
      </w:r>
      <w:r>
        <w:rPr>
          <w:rFonts w:hint="eastAsia"/>
          <w:lang w:val="en-US" w:eastAsia="zh-CN"/>
        </w:rPr>
        <w:t>(1 -- 普通用户  2 -- 管理员)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status</w:t>
      </w:r>
      <w:r>
        <w:t xml:space="preserve">:  </w:t>
      </w:r>
      <w:r>
        <w:rPr>
          <w:rFonts w:hint="eastAsia"/>
          <w:lang w:val="en-US" w:eastAsia="zh-CN"/>
        </w:rPr>
        <w:t>状态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payment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nformation</w:t>
      </w:r>
      <w:r>
        <w:t xml:space="preserve">:  </w:t>
      </w:r>
      <w:r>
        <w:rPr>
          <w:rFonts w:hint="eastAsia"/>
        </w:rPr>
        <w:t>用户支付相关信息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qq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umber</w:t>
      </w:r>
      <w:r>
        <w:t xml:space="preserve">:  </w:t>
      </w:r>
      <w:r>
        <w:rPr>
          <w:rFonts w:hint="eastAsia"/>
          <w:lang w:val="en-US" w:eastAsia="zh-CN"/>
        </w:rPr>
        <w:t>qq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email</w:t>
      </w:r>
      <w:r>
        <w:t xml:space="preserve">:  </w:t>
      </w:r>
      <w:r>
        <w:rPr>
          <w:rFonts w:hint="eastAsia"/>
        </w:rPr>
        <w:t>用户邮箱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keepword1</w:t>
      </w:r>
      <w:r>
        <w:t xml:space="preserve">:  </w:t>
      </w:r>
      <w:r>
        <w:rPr>
          <w:rFonts w:hint="eastAsia"/>
        </w:rPr>
        <w:t>保留关键字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keepword2</w:t>
      </w:r>
      <w:r>
        <w:t xml:space="preserve">:  </w:t>
      </w:r>
      <w:r>
        <w:rPr>
          <w:rFonts w:hint="eastAsia"/>
        </w:rPr>
        <w:t>保留关键字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keepword3</w:t>
      </w:r>
      <w:r>
        <w:t xml:space="preserve">:  </w:t>
      </w:r>
      <w:r>
        <w:rPr>
          <w:rFonts w:hint="eastAsia"/>
        </w:rPr>
        <w:t>保留关键字</w:t>
      </w:r>
    </w:p>
    <w:p>
      <w:pPr>
        <w:pStyle w:val="6"/>
      </w:pPr>
      <w:bookmarkStart w:id="8" w:name="_Toc1581"/>
      <w:r>
        <w:rPr>
          <w:rFonts w:hint="eastAsia"/>
          <w:lang w:val="en-US" w:eastAsia="zh-CN"/>
        </w:rPr>
        <w:t>用户注册，登录获取验证码接口</w:t>
      </w:r>
      <w:bookmarkEnd w:id="8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/api/user/identifyPic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 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pict>
                <v:shape id="_x0000_i1027" o:spt="75" type="#_x0000_t75" style="height:30.75pt;width:71.25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验证码图片</w:t>
            </w:r>
          </w:p>
        </w:tc>
      </w:tr>
    </w:tbl>
    <w:p>
      <w:pPr>
        <w:pStyle w:val="6"/>
      </w:pPr>
      <w:bookmarkStart w:id="9" w:name="_Toc10479"/>
      <w:r>
        <w:rPr>
          <w:rFonts w:hint="eastAsia"/>
          <w:lang w:val="en-US" w:eastAsia="zh-CN"/>
        </w:rPr>
        <w:t>用户注册接口</w:t>
      </w:r>
      <w:bookmarkEnd w:id="9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sz w:val="18"/>
                <w:szCs w:val="18"/>
              </w:rPr>
              <w:t>/api/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user?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code=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xxxx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code为验证码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 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{  name</w:t>
            </w:r>
            <w:r>
              <w:rPr>
                <w:rFonts w:hint="default"/>
                <w:sz w:val="18"/>
                <w:szCs w:val="18"/>
              </w:rPr>
              <w:t>: "ggg"</w:t>
            </w:r>
          </w:p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/>
                <w:sz w:val="18"/>
                <w:szCs w:val="18"/>
              </w:rPr>
              <w:t>password: "ddd"</w:t>
            </w:r>
          </w:p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登录名，密码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"body":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"message": "</w:t>
            </w:r>
            <w:r>
              <w:rPr>
                <w:rFonts w:hint="eastAsia"/>
                <w:sz w:val="18"/>
                <w:szCs w:val="18"/>
              </w:rPr>
              <w:t>注册用户成功</w:t>
            </w:r>
            <w:r>
              <w:rPr>
                <w:sz w:val="18"/>
                <w:szCs w:val="18"/>
              </w:rPr>
              <w:t>"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status : 0 --成功，10 --验证码错误   6 -- 用户名已经存在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body :  为注册成功用户id</w:t>
            </w:r>
          </w:p>
        </w:tc>
      </w:tr>
    </w:tbl>
    <w:p>
      <w:pPr>
        <w:pStyle w:val="6"/>
      </w:pPr>
      <w:bookmarkStart w:id="10" w:name="_Toc25484"/>
      <w:r>
        <w:rPr>
          <w:rFonts w:hint="eastAsia"/>
          <w:lang w:val="en-US" w:eastAsia="zh-CN"/>
        </w:rPr>
        <w:t>用户登录</w:t>
      </w:r>
      <w:bookmarkEnd w:id="10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/api/user/login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?code=xxx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code 为验证码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{  name</w:t>
            </w:r>
            <w:r>
              <w:rPr>
                <w:rFonts w:hint="default"/>
                <w:sz w:val="18"/>
                <w:szCs w:val="18"/>
              </w:rPr>
              <w:t>: "ggg"</w:t>
            </w:r>
          </w:p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/>
                <w:sz w:val="18"/>
                <w:szCs w:val="18"/>
              </w:rPr>
              <w:t>password: "ddd"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登录名，密码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"status":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"body":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"message": 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验证码错误</w:t>
            </w:r>
            <w:r>
              <w:rPr>
                <w:sz w:val="18"/>
                <w:szCs w:val="18"/>
              </w:rPr>
              <w:t>"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status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/>
                <w:sz w:val="18"/>
                <w:szCs w:val="18"/>
              </w:rPr>
              <w:t>0--成功, 10--验证码错误, 7 --用户不存在,9-- 密码不正确</w:t>
            </w:r>
          </w:p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body : 若成功，则返回当前登录用户数据(json格式)</w:t>
            </w:r>
          </w:p>
        </w:tc>
      </w:tr>
    </w:tbl>
    <w:p>
      <w:pPr>
        <w:pStyle w:val="6"/>
      </w:pPr>
      <w:bookmarkStart w:id="11" w:name="_Toc11902"/>
      <w:r>
        <w:rPr>
          <w:rFonts w:hint="eastAsia"/>
          <w:lang w:val="en-US" w:eastAsia="zh-CN"/>
        </w:rPr>
        <w:t>用户登出</w:t>
      </w:r>
      <w:bookmarkEnd w:id="11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/api/user/login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out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"status":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"body":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"message": 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用户登出成功</w:t>
            </w:r>
            <w:r>
              <w:rPr>
                <w:sz w:val="18"/>
                <w:szCs w:val="18"/>
              </w:rPr>
              <w:t>"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status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/>
                <w:sz w:val="18"/>
                <w:szCs w:val="18"/>
              </w:rPr>
              <w:t>0--成功</w:t>
            </w:r>
          </w:p>
        </w:tc>
      </w:tr>
    </w:tbl>
    <w:p>
      <w:pPr>
        <w:pStyle w:val="6"/>
      </w:pPr>
      <w:bookmarkStart w:id="12" w:name="_Toc29433"/>
      <w:r>
        <w:rPr>
          <w:rFonts w:hint="eastAsia"/>
          <w:lang w:val="en-US" w:eastAsia="zh-CN"/>
        </w:rPr>
        <w:t>根据id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用户详细</w:t>
      </w:r>
      <w:r>
        <w:rPr>
          <w:rFonts w:hint="eastAsia"/>
        </w:rPr>
        <w:t>信息</w:t>
      </w:r>
      <w:bookmarkEnd w:id="12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/api/user/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"body":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"id": 57,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"groupId":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"headImg":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"phoneNumber":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"nickName":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"name": "tttt",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"adress":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"password": "",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"role": 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"status":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"paymentInformation":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"qqNumber":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"keepword1":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"email":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"keepword3": null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"message": "</w:t>
            </w:r>
            <w:r>
              <w:rPr>
                <w:rFonts w:hint="eastAsia"/>
                <w:sz w:val="18"/>
                <w:szCs w:val="18"/>
              </w:rPr>
              <w:t>查询门店成功</w:t>
            </w:r>
            <w:r>
              <w:rPr>
                <w:sz w:val="18"/>
                <w:szCs w:val="18"/>
              </w:rPr>
              <w:t>"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status : 0 --成功， 7 -- 用户不存在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body : 用户数据json格式</w:t>
            </w:r>
          </w:p>
        </w:tc>
      </w:tr>
    </w:tbl>
    <w:p>
      <w:pPr>
        <w:pStyle w:val="6"/>
      </w:pPr>
      <w:bookmarkStart w:id="13" w:name="_Toc13441"/>
      <w:r>
        <w:rPr>
          <w:rFonts w:hint="eastAsia"/>
          <w:lang w:val="en-US" w:eastAsia="zh-CN"/>
        </w:rPr>
        <w:t>删除用户</w:t>
      </w:r>
      <w:bookmarkEnd w:id="13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sz w:val="18"/>
                <w:szCs w:val="18"/>
              </w:rPr>
              <w:t>/api/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xxx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 为 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Delete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"body":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"message": 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删除成功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"currentPage":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"totalRow": 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 : 0 -- 成功，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1 -- 失败，</w:t>
            </w:r>
            <w:r>
              <w:rPr>
                <w:rFonts w:hint="eastAsia"/>
                <w:sz w:val="18"/>
                <w:szCs w:val="18"/>
              </w:rPr>
              <w:t xml:space="preserve"> 7 --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/>
                <w:sz w:val="18"/>
                <w:szCs w:val="18"/>
              </w:rPr>
              <w:t>不存在,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3  -- 不允许删除  </w:t>
            </w:r>
            <w:r>
              <w:rPr>
                <w:rFonts w:hint="eastAsia"/>
                <w:sz w:val="18"/>
                <w:szCs w:val="18"/>
              </w:rPr>
              <w:t xml:space="preserve"> 13 -- 登录失效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/权限不够  （删除用户需要管理员权限）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6"/>
      </w:pPr>
      <w:bookmarkStart w:id="14" w:name="_Toc1588"/>
      <w:r>
        <w:rPr>
          <w:rFonts w:hint="eastAsia"/>
        </w:rPr>
        <w:t>修改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信息</w:t>
      </w:r>
      <w:bookmarkEnd w:id="14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sz w:val="18"/>
                <w:szCs w:val="18"/>
              </w:rPr>
              <w:t>/api/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Patch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Patch请求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/>
                <w:sz w:val="18"/>
                <w:szCs w:val="18"/>
              </w:rPr>
              <w:t>: 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default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  <w:p>
            <w:pPr>
              <w:pStyle w:val="4"/>
              <w:ind w:firstLine="0" w:firstLineChars="0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</w:rPr>
              <w:t>name</w:t>
            </w:r>
            <w:r>
              <w:rPr>
                <w:rFonts w:hint="default"/>
                <w:sz w:val="18"/>
                <w:szCs w:val="18"/>
              </w:rPr>
              <w:t>: "ggg"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phoneNumber</w:t>
            </w:r>
            <w:r>
              <w:rPr>
                <w:rFonts w:hint="default"/>
                <w:sz w:val="18"/>
                <w:szCs w:val="18"/>
              </w:rPr>
              <w:t>: "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1123244</w:t>
            </w:r>
            <w:r>
              <w:rPr>
                <w:rFonts w:hint="default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...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json格式，其中id为必填项，其它字段根据是否需要修改填写。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"body":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"message": "</w:t>
            </w:r>
            <w:r>
              <w:rPr>
                <w:rFonts w:hint="eastAsia"/>
                <w:sz w:val="18"/>
                <w:szCs w:val="18"/>
              </w:rPr>
              <w:t>修改成功</w:t>
            </w:r>
            <w:r>
              <w:rPr>
                <w:sz w:val="18"/>
                <w:szCs w:val="18"/>
              </w:rPr>
              <w:t>"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status: 0 -- 成功, 10 -- 传参错误, 7 -- 用户不存在, 1 -- 修改失败</w:t>
            </w:r>
          </w:p>
        </w:tc>
      </w:tr>
    </w:tbl>
    <w:p>
      <w:pPr>
        <w:pStyle w:val="6"/>
      </w:pPr>
      <w:bookmarkStart w:id="15" w:name="_Toc17578"/>
      <w:r>
        <w:rPr>
          <w:rFonts w:hint="eastAsia"/>
          <w:lang w:val="en-US" w:eastAsia="zh-CN"/>
        </w:rPr>
        <w:t>查询用户列表（分页）</w:t>
      </w:r>
      <w:bookmarkEnd w:id="15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/api/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user/query?currentPage=a&amp;&amp;maxRow=b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currentPage,maxRow 为选填项。currentPage 为当前页数，maxRow 为每页最大页数。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"body": [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"id": 54,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"groupId":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"headImg":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"phoneNumber":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"nickName":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"test",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"adress":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"password": "202cb962ac59075b964b07152d234b70",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"role": 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"status":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"paymentInformation":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"qqNumber":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"keepword1":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"email":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"keepword3": null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},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"id": 55,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"groupId":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"headImg":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"phoneNumber":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"nickName":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"name": "qwert",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"adress":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"password": "81dc9bdb52d04dc20036dbd8313ed055",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"role": 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"status":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"paymentInformation":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"qqNumber":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"keepword1":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"email":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"keepword3": null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}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],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"message": null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body: 为user列表</w:t>
            </w:r>
          </w:p>
        </w:tc>
      </w:tr>
    </w:tbl>
    <w:p>
      <w:pPr>
        <w:pStyle w:val="4"/>
        <w:ind w:firstLine="31680"/>
        <w:rPr>
          <w:sz w:val="18"/>
          <w:szCs w:val="18"/>
        </w:rPr>
      </w:pPr>
    </w:p>
    <w:p>
      <w:pPr>
        <w:pStyle w:val="4"/>
        <w:ind w:firstLine="31680"/>
        <w:rPr>
          <w:sz w:val="18"/>
          <w:szCs w:val="18"/>
        </w:rPr>
      </w:pPr>
    </w:p>
    <w:p>
      <w:pPr>
        <w:pStyle w:val="4"/>
        <w:ind w:firstLine="31680"/>
        <w:rPr>
          <w:sz w:val="18"/>
          <w:szCs w:val="18"/>
        </w:rPr>
      </w:pPr>
    </w:p>
    <w:p>
      <w:pPr>
        <w:pStyle w:val="3"/>
      </w:pPr>
      <w:bookmarkStart w:id="16" w:name="_Toc19272"/>
      <w:r>
        <w:rPr>
          <w:rFonts w:hint="eastAsia"/>
          <w:lang w:val="en-US" w:eastAsia="zh-CN"/>
        </w:rPr>
        <w:t>图片</w:t>
      </w:r>
      <w:bookmarkEnd w:id="16"/>
    </w:p>
    <w:p>
      <w:pPr>
        <w:pStyle w:val="6"/>
      </w:pPr>
      <w:bookmarkStart w:id="17" w:name="_Toc7002"/>
      <w:r>
        <w:rPr>
          <w:rFonts w:hint="eastAsia"/>
          <w:lang w:val="en-US" w:eastAsia="zh-CN"/>
        </w:rPr>
        <w:t>图片</w:t>
      </w:r>
      <w:r>
        <w:rPr>
          <w:rFonts w:hint="eastAsia"/>
        </w:rPr>
        <w:t>字段介绍</w:t>
      </w:r>
      <w:bookmarkEnd w:id="17"/>
    </w:p>
    <w:p>
      <w:pPr>
        <w:numPr>
          <w:ilvl w:val="0"/>
          <w:numId w:val="6"/>
        </w:numPr>
        <w:tabs>
          <w:tab w:val="left" w:pos="780"/>
        </w:tabs>
      </w:pPr>
      <w:r>
        <w:t>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主键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  <w:lang w:val="en-US" w:eastAsia="zh-CN"/>
        </w:rPr>
        <w:t>userId: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关联用户id</w:t>
      </w:r>
    </w:p>
    <w:p>
      <w:pPr>
        <w:numPr>
          <w:ilvl w:val="0"/>
          <w:numId w:val="6"/>
        </w:numPr>
        <w:tabs>
          <w:tab w:val="left" w:pos="780"/>
        </w:tabs>
      </w:pPr>
      <w:r>
        <w:t>name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图片名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quality</w:t>
      </w:r>
      <w:r>
        <w:t xml:space="preserve">:  </w:t>
      </w:r>
      <w:r>
        <w:rPr>
          <w:rFonts w:hint="eastAsia"/>
        </w:rPr>
        <w:t>图片质量（是否可用）</w:t>
      </w:r>
    </w:p>
    <w:p>
      <w:pPr>
        <w:numPr>
          <w:ilvl w:val="0"/>
          <w:numId w:val="6"/>
        </w:numPr>
        <w:tabs>
          <w:tab w:val="left" w:pos="780"/>
        </w:tabs>
        <w:rPr>
          <w:rFonts w:hint="eastAsia"/>
        </w:rPr>
      </w:pPr>
      <w:r>
        <w:rPr>
          <w:rFonts w:hint="eastAsia"/>
          <w:lang w:val="en-US" w:eastAsia="zh-CN"/>
        </w:rPr>
        <w:t>url: 图片路径  (</w:t>
      </w:r>
      <w:r>
        <w:rPr>
          <w:rFonts w:ascii="宋体" w:hAnsi="宋体"/>
          <w:sz w:val="24"/>
        </w:rPr>
        <w:t>BASE_URL</w:t>
      </w:r>
      <w:r>
        <w:rPr>
          <w:rFonts w:hint="eastAsia" w:ascii="宋体" w:hAnsi="宋体"/>
          <w:sz w:val="24"/>
          <w:lang w:val="en-US" w:eastAsia="zh-CN"/>
        </w:rPr>
        <w:t xml:space="preserve"> + url 为图片访问地址)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type</w:t>
      </w:r>
      <w:r>
        <w:t xml:space="preserve">:  </w:t>
      </w:r>
      <w:r>
        <w:rPr>
          <w:rFonts w:hint="eastAsia"/>
        </w:rPr>
        <w:t>图片类型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status</w:t>
      </w:r>
      <w:r>
        <w:t xml:space="preserve">:  </w:t>
      </w:r>
      <w:r>
        <w:rPr>
          <w:rFonts w:hint="eastAsia"/>
        </w:rPr>
        <w:t>图片状态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trackUrl</w:t>
      </w:r>
      <w:r>
        <w:rPr>
          <w:rFonts w:hint="eastAsia"/>
          <w:lang w:val="en-US" w:eastAsia="zh-CN"/>
        </w:rPr>
        <w:t xml:space="preserve"> ：跟踪文件地址（识别后使用）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keepword1</w:t>
      </w:r>
      <w:r>
        <w:t xml:space="preserve">:  </w:t>
      </w:r>
      <w:r>
        <w:rPr>
          <w:rFonts w:hint="eastAsia"/>
        </w:rPr>
        <w:t>保留关键字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keepword2</w:t>
      </w:r>
      <w:r>
        <w:t xml:space="preserve">:  </w:t>
      </w:r>
      <w:r>
        <w:rPr>
          <w:rFonts w:hint="eastAsia"/>
        </w:rPr>
        <w:t>保留关键字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keepword3</w:t>
      </w:r>
      <w:r>
        <w:t xml:space="preserve">:  </w:t>
      </w:r>
      <w:r>
        <w:rPr>
          <w:rFonts w:hint="eastAsia"/>
        </w:rPr>
        <w:t>保留关键字</w:t>
      </w:r>
    </w:p>
    <w:p>
      <w:pPr>
        <w:pStyle w:val="6"/>
      </w:pPr>
      <w:bookmarkStart w:id="18" w:name="_Toc16787"/>
      <w:r>
        <w:rPr>
          <w:rFonts w:hint="eastAsia"/>
          <w:lang w:val="en-US" w:eastAsia="zh-CN"/>
        </w:rPr>
        <w:t>上传图片</w:t>
      </w:r>
      <w:bookmarkEnd w:id="18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/api/picture/upload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@RequestParam("file") MultipartFile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"status":0,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"body":994,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"message":null,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"currentPage":0,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"totalPage":0,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"totalRow":0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 :  0 -- 成功, 6 -- 该图片已存在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1 -- 识别服务器出错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， 14 -- 图片格式不支持</w:t>
            </w:r>
          </w:p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body: 刚上传图片id</w:t>
            </w:r>
          </w:p>
        </w:tc>
      </w:tr>
    </w:tbl>
    <w:p>
      <w:pPr>
        <w:pStyle w:val="6"/>
      </w:pPr>
      <w:bookmarkStart w:id="19" w:name="_Toc1290"/>
      <w:r>
        <w:rPr>
          <w:rFonts w:hint="eastAsia"/>
          <w:lang w:val="en-US" w:eastAsia="zh-CN"/>
        </w:rPr>
        <w:t>查询图片列表(分页)</w:t>
      </w:r>
      <w:bookmarkEnd w:id="19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/api/picture/query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?currentPage=a&amp;&amp;maxRow=b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currentPage,maxRow 为选填项。currentPage 为当前页数，maxRow 为每页最大页数。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"body": [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"id": 994,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"userId": 57,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"videoId":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"belongUserId":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"belongGroupId":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"name":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"size": "100.79K",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"quality":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"similitude":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"videoObj":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"url":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"type": "jpg",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"status":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"keepword1":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"keepword3":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"createtime": 1459067131000,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"threedId":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"realityType":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"trackUrl": null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}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],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"message":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"currentPage": 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"totalPage": 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"totalRow": 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 : 0 --成功 ;  13 -- 登录失效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body :  用户返回自己拥有的图片， 管理员则返回所有图片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</w:tbl>
    <w:p>
      <w:pPr>
        <w:pStyle w:val="4"/>
        <w:ind w:firstLine="31680"/>
        <w:rPr>
          <w:sz w:val="18"/>
          <w:szCs w:val="18"/>
        </w:rPr>
      </w:pPr>
    </w:p>
    <w:p>
      <w:pPr>
        <w:pStyle w:val="6"/>
      </w:pPr>
      <w:bookmarkStart w:id="20" w:name="_Toc27634"/>
      <w:r>
        <w:rPr>
          <w:rFonts w:hint="eastAsia"/>
          <w:lang w:val="en-US" w:eastAsia="zh-CN"/>
        </w:rPr>
        <w:t>根据id查询图片</w:t>
      </w:r>
      <w:bookmarkEnd w:id="20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sz w:val="18"/>
                <w:szCs w:val="18"/>
              </w:rPr>
              <w:t>/api/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picture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xxx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 为 图片id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"body":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"id": 997,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"userId": 57,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"videoId":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"belongUserId":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"belongGroupId":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"name":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"size": "38.24K",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"quality":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"similitude":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"videoObj":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"url":"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picture/342342324.jpg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 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"type": "jpg",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"status":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"keepword1":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"keepword3":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"createtime": 1459221169000,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"threedId":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"realityType":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"trackUrl": null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},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"message": "查找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图片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成功",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"currentPage":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"totalRow": 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 : 0 -- 成功，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1 -- 失败，</w:t>
            </w:r>
            <w:r>
              <w:rPr>
                <w:rFonts w:hint="eastAsia"/>
                <w:sz w:val="18"/>
                <w:szCs w:val="18"/>
              </w:rPr>
              <w:t xml:space="preserve"> 7 --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视频</w:t>
            </w:r>
            <w:r>
              <w:rPr>
                <w:rFonts w:hint="eastAsia"/>
                <w:sz w:val="18"/>
                <w:szCs w:val="18"/>
              </w:rPr>
              <w:t>不存在,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13 -- 登录失效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/>
                <w:sz w:val="24"/>
              </w:rPr>
              <w:t>BASE_URL</w:t>
            </w:r>
            <w:r>
              <w:rPr>
                <w:rFonts w:hint="eastAsia"/>
                <w:sz w:val="24"/>
                <w:lang w:val="en-US" w:eastAsia="zh-CN"/>
              </w:rPr>
              <w:t xml:space="preserve"> + 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url: 为图片访问地址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4"/>
        <w:ind w:firstLine="31680"/>
        <w:rPr>
          <w:sz w:val="18"/>
          <w:szCs w:val="18"/>
        </w:rPr>
      </w:pPr>
    </w:p>
    <w:p>
      <w:pPr>
        <w:pStyle w:val="6"/>
      </w:pPr>
      <w:bookmarkStart w:id="21" w:name="_Toc26691"/>
      <w:r>
        <w:rPr>
          <w:rFonts w:hint="eastAsia"/>
          <w:lang w:val="en-US" w:eastAsia="zh-CN"/>
        </w:rPr>
        <w:t>删除图片</w:t>
      </w:r>
      <w:bookmarkEnd w:id="21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sz w:val="18"/>
                <w:szCs w:val="18"/>
              </w:rPr>
              <w:t>/api/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picture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xxx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 为 图片id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Delete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"body":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"message": 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删除成功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"currentPage":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"totalRow": 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 : 0 -- 成功，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1 -- 失败，</w:t>
            </w:r>
            <w:r>
              <w:rPr>
                <w:rFonts w:hint="eastAsia"/>
                <w:sz w:val="18"/>
                <w:szCs w:val="18"/>
              </w:rPr>
              <w:t xml:space="preserve"> 7 --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图片</w:t>
            </w:r>
            <w:r>
              <w:rPr>
                <w:rFonts w:hint="eastAsia"/>
                <w:sz w:val="18"/>
                <w:szCs w:val="18"/>
              </w:rPr>
              <w:t>不存在,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3  -- 不允许删除（存在关联产品） </w:t>
            </w:r>
            <w:r>
              <w:rPr>
                <w:rFonts w:hint="eastAsia"/>
                <w:sz w:val="18"/>
                <w:szCs w:val="18"/>
              </w:rPr>
              <w:t xml:space="preserve"> 13 -- 登录失效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4"/>
        <w:ind w:left="0" w:leftChars="0" w:firstLine="0" w:firstLineChars="0"/>
        <w:rPr>
          <w:sz w:val="18"/>
          <w:szCs w:val="18"/>
        </w:rPr>
      </w:pPr>
    </w:p>
    <w:p>
      <w:pPr>
        <w:pStyle w:val="4"/>
        <w:ind w:firstLine="31680"/>
        <w:rPr>
          <w:sz w:val="18"/>
          <w:szCs w:val="18"/>
        </w:rPr>
      </w:pPr>
    </w:p>
    <w:p>
      <w:pPr>
        <w:pStyle w:val="4"/>
        <w:ind w:firstLine="31680"/>
        <w:rPr>
          <w:sz w:val="18"/>
          <w:szCs w:val="18"/>
        </w:rPr>
      </w:pPr>
    </w:p>
    <w:p>
      <w:pPr>
        <w:pStyle w:val="3"/>
      </w:pPr>
      <w:bookmarkStart w:id="22" w:name="_Toc20834"/>
      <w:r>
        <w:rPr>
          <w:rFonts w:hint="eastAsia"/>
          <w:lang w:val="en-US" w:eastAsia="zh-CN"/>
        </w:rPr>
        <w:t>视频管理</w:t>
      </w:r>
      <w:bookmarkEnd w:id="22"/>
    </w:p>
    <w:p>
      <w:pPr>
        <w:pStyle w:val="6"/>
      </w:pPr>
      <w:bookmarkStart w:id="23" w:name="_Toc26690"/>
      <w:r>
        <w:rPr>
          <w:rFonts w:hint="eastAsia"/>
          <w:lang w:val="en-US" w:eastAsia="zh-CN"/>
        </w:rPr>
        <w:t>视频</w:t>
      </w:r>
      <w:r>
        <w:rPr>
          <w:rFonts w:hint="eastAsia"/>
        </w:rPr>
        <w:t>信息字段介绍</w:t>
      </w:r>
      <w:bookmarkEnd w:id="23"/>
    </w:p>
    <w:p>
      <w:pPr>
        <w:numPr>
          <w:ilvl w:val="0"/>
          <w:numId w:val="6"/>
        </w:numPr>
        <w:tabs>
          <w:tab w:val="left" w:pos="780"/>
        </w:tabs>
      </w:pPr>
      <w:r>
        <w:t>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主键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  <w:lang w:val="en-US" w:eastAsia="zh-CN"/>
        </w:rPr>
        <w:t>userId: 关联用户id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name</w:t>
      </w:r>
      <w:r>
        <w:rPr>
          <w:rFonts w:hint="eastAsia"/>
          <w:lang w:val="en-US" w:eastAsia="zh-CN"/>
        </w:rPr>
        <w:t>:  视频名字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size</w:t>
      </w:r>
      <w:r>
        <w:rPr>
          <w:rFonts w:hint="eastAsia"/>
          <w:lang w:val="en-US" w:eastAsia="zh-CN"/>
        </w:rPr>
        <w:t xml:space="preserve">    视频大小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originUrl</w:t>
      </w:r>
      <w:r>
        <w:rPr>
          <w:rFonts w:hint="eastAsia"/>
          <w:lang w:val="en-US" w:eastAsia="zh-CN"/>
        </w:rPr>
        <w:t>:  源视频路径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finalUrl</w:t>
      </w:r>
      <w:r>
        <w:rPr>
          <w:rFonts w:hint="eastAsia"/>
          <w:lang w:val="en-US" w:eastAsia="zh-CN"/>
        </w:rPr>
        <w:t>: 最终视频路径 （</w:t>
      </w:r>
      <w:r>
        <w:rPr>
          <w:rFonts w:ascii="宋体" w:hAnsi="宋体"/>
          <w:sz w:val="24"/>
        </w:rPr>
        <w:t>BASE_URL</w:t>
      </w:r>
      <w:r>
        <w:rPr>
          <w:rFonts w:hint="eastAsia" w:ascii="宋体" w:hAnsi="宋体"/>
          <w:sz w:val="24"/>
          <w:lang w:val="en-US" w:eastAsia="zh-CN"/>
        </w:rPr>
        <w:t xml:space="preserve"> + </w:t>
      </w:r>
      <w:r>
        <w:rPr>
          <w:rFonts w:hint="eastAsia"/>
        </w:rPr>
        <w:t>finalUrl</w:t>
      </w:r>
      <w:r>
        <w:rPr>
          <w:rFonts w:hint="eastAsia"/>
          <w:lang w:val="en-US" w:eastAsia="zh-CN"/>
        </w:rPr>
        <w:t>视频访问地址）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videoFormat</w:t>
      </w:r>
      <w:r>
        <w:rPr>
          <w:rFonts w:hint="eastAsia"/>
          <w:lang w:val="en-US" w:eastAsia="zh-CN"/>
        </w:rPr>
        <w:t xml:space="preserve"> ：视频格式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audioFormat</w:t>
      </w:r>
      <w:r>
        <w:rPr>
          <w:rFonts w:hint="eastAsia"/>
          <w:lang w:val="en-US" w:eastAsia="zh-CN"/>
        </w:rPr>
        <w:t xml:space="preserve"> ：音频格式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uploadWay</w:t>
      </w:r>
      <w:r>
        <w:rPr>
          <w:rFonts w:hint="eastAsia"/>
          <w:lang w:val="en-US" w:eastAsia="zh-CN"/>
        </w:rPr>
        <w:t xml:space="preserve"> ：上传途径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codeRate</w:t>
      </w:r>
      <w:r>
        <w:rPr>
          <w:rFonts w:hint="eastAsia"/>
          <w:lang w:val="en-US" w:eastAsia="zh-CN"/>
        </w:rPr>
        <w:t xml:space="preserve"> ： 码率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duration</w:t>
      </w:r>
      <w:r>
        <w:rPr>
          <w:rFonts w:hint="eastAsia"/>
          <w:lang w:val="en-US" w:eastAsia="zh-CN"/>
        </w:rPr>
        <w:t xml:space="preserve"> ：视频时长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status</w:t>
      </w:r>
      <w:r>
        <w:rPr>
          <w:rFonts w:hint="eastAsia"/>
          <w:lang w:val="en-US" w:eastAsia="zh-CN"/>
        </w:rPr>
        <w:t xml:space="preserve"> ：视频状态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createtime</w:t>
      </w:r>
      <w:r>
        <w:rPr>
          <w:rFonts w:hint="eastAsia"/>
          <w:lang w:val="en-US" w:eastAsia="zh-CN"/>
        </w:rPr>
        <w:t xml:space="preserve"> 上传时间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keepword1</w:t>
      </w:r>
      <w:r>
        <w:t xml:space="preserve">:  </w:t>
      </w:r>
      <w:r>
        <w:rPr>
          <w:rFonts w:hint="eastAsia"/>
        </w:rPr>
        <w:t>保留关键字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keepword2</w:t>
      </w:r>
      <w:r>
        <w:t xml:space="preserve">:  </w:t>
      </w:r>
      <w:r>
        <w:rPr>
          <w:rFonts w:hint="eastAsia"/>
        </w:rPr>
        <w:t>保留关键字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keepword3</w:t>
      </w:r>
      <w:r>
        <w:t xml:space="preserve">:  </w:t>
      </w:r>
      <w:r>
        <w:rPr>
          <w:rFonts w:hint="eastAsia"/>
        </w:rPr>
        <w:t>保留关键字</w:t>
      </w:r>
    </w:p>
    <w:p>
      <w:pPr>
        <w:numPr>
          <w:ilvl w:val="0"/>
          <w:numId w:val="0"/>
        </w:numPr>
        <w:tabs>
          <w:tab w:val="clear" w:pos="780"/>
        </w:tabs>
        <w:ind w:left="420" w:leftChars="0"/>
      </w:pPr>
    </w:p>
    <w:p>
      <w:pPr>
        <w:pStyle w:val="6"/>
      </w:pPr>
      <w:bookmarkStart w:id="24" w:name="_Toc10135"/>
      <w:r>
        <w:rPr>
          <w:rFonts w:hint="eastAsia"/>
          <w:lang w:val="en-US" w:eastAsia="zh-CN"/>
        </w:rPr>
        <w:t>上传视频</w:t>
      </w:r>
      <w:bookmarkEnd w:id="24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/api/video/upload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@RequestParam("file") MultipartFile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"status":0,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"body":994,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"message":null,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"currentPage":0,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"totalPage":0,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"totalRow":0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 :  0 -- 成功,  1 -- 失败</w:t>
            </w:r>
          </w:p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body: 刚上传视频id</w:t>
            </w:r>
          </w:p>
        </w:tc>
      </w:tr>
    </w:tbl>
    <w:p>
      <w:pPr>
        <w:pStyle w:val="6"/>
      </w:pPr>
      <w:bookmarkStart w:id="25" w:name="_Toc11695"/>
      <w:r>
        <w:rPr>
          <w:rFonts w:hint="eastAsia"/>
          <w:lang w:val="en-US" w:eastAsia="zh-CN"/>
        </w:rPr>
        <w:t>查询视频列表</w:t>
      </w:r>
      <w:bookmarkEnd w:id="25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/api/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video</w:t>
            </w:r>
            <w:r>
              <w:rPr>
                <w:rFonts w:hint="eastAsia"/>
                <w:sz w:val="18"/>
                <w:szCs w:val="18"/>
              </w:rPr>
              <w:t>/query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?currentPage=a&amp;&amp;maxRow=b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currentPage,maxRow 为选填项。currentPage 为当前页数，maxRow 为每页最大页数。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"body": [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"id": 341,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"userId": 57,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"name": "20160328105126.mp4",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"size": "28.16M",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"originUrl": "/home/onglchen/proenv/projects/mjproject_new/src/main/webapp/upload/video/video_341.mp4",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"finalUrl": "videos/20160328105126.mp4",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"videoFormat": "mp4",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"audioFormat":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"uploadWay":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"codeRate":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"duration":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"status":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"keepword1":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"keepword3":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"createtime": 1459133486000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},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],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"message":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"currentPage": 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"totalPage": 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"totalRow": 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 : 0 --成功 ;  13 -- 登录失效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body :  用户返回自己拥有的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视频</w:t>
            </w:r>
            <w:r>
              <w:rPr>
                <w:rFonts w:hint="eastAsia"/>
                <w:sz w:val="18"/>
                <w:szCs w:val="18"/>
              </w:rPr>
              <w:t>， 管理员则返回所有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视频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</w:tbl>
    <w:p>
      <w:pPr>
        <w:pStyle w:val="4"/>
        <w:ind w:firstLine="31680"/>
        <w:rPr>
          <w:sz w:val="18"/>
          <w:szCs w:val="18"/>
        </w:rPr>
      </w:pPr>
    </w:p>
    <w:p>
      <w:pPr>
        <w:pStyle w:val="6"/>
      </w:pPr>
      <w:bookmarkStart w:id="26" w:name="_Toc8019"/>
      <w:r>
        <w:rPr>
          <w:rFonts w:hint="eastAsia"/>
          <w:lang w:val="en-US" w:eastAsia="zh-CN"/>
        </w:rPr>
        <w:t>根据id查询视频</w:t>
      </w:r>
      <w:bookmarkEnd w:id="26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sz w:val="18"/>
                <w:szCs w:val="18"/>
              </w:rPr>
              <w:t>/api/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video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xxx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 为 视频id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"body":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"id": 341,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"userId": 57,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"name": "20160328105126.mp4",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"size": "28.16M",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"originUrl": "/home/onglchen/proenv/projects/mjproject_new/src/main/webapp/upload/video/video_341.mp4",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"finalUrl": "videos/20160328105126.mp4",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"videoFormat": "mp4",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"audioFormat":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"uploadWay":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"codeRate":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"duration":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"status":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"keepword1":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"keepword3":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"createtime": 1459133486000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},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"message": "查找视频成功",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"currentPage":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"totalRow": 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 : 0 -- 成功，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1 -- 失败，</w:t>
            </w:r>
            <w:r>
              <w:rPr>
                <w:rFonts w:hint="eastAsia"/>
                <w:sz w:val="18"/>
                <w:szCs w:val="18"/>
              </w:rPr>
              <w:t xml:space="preserve"> 7 --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视频</w:t>
            </w:r>
            <w:r>
              <w:rPr>
                <w:rFonts w:hint="eastAsia"/>
                <w:sz w:val="18"/>
                <w:szCs w:val="18"/>
              </w:rPr>
              <w:t>不存在,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13 -- 登录失效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ascii="宋体" w:hAnsi="宋体"/>
                <w:sz w:val="24"/>
              </w:rPr>
              <w:t>BASE_URL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+ </w:t>
            </w:r>
            <w:r>
              <w:rPr>
                <w:rFonts w:hint="eastAsia"/>
              </w:rPr>
              <w:t>finalUrl</w:t>
            </w:r>
            <w:r>
              <w:rPr>
                <w:rFonts w:hint="eastAsia"/>
                <w:lang w:val="en-US" w:eastAsia="zh-CN"/>
              </w:rPr>
              <w:t>视频访问地址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4"/>
        <w:ind w:firstLine="31680"/>
        <w:rPr>
          <w:sz w:val="18"/>
          <w:szCs w:val="18"/>
        </w:rPr>
      </w:pPr>
    </w:p>
    <w:p>
      <w:pPr>
        <w:pStyle w:val="6"/>
      </w:pPr>
      <w:bookmarkStart w:id="27" w:name="_Toc3600"/>
      <w:r>
        <w:rPr>
          <w:rFonts w:hint="eastAsia"/>
          <w:lang w:val="en-US" w:eastAsia="zh-CN"/>
        </w:rPr>
        <w:t>删除视频</w:t>
      </w:r>
      <w:bookmarkEnd w:id="27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sz w:val="18"/>
                <w:szCs w:val="18"/>
              </w:rPr>
              <w:t>/api/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video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xxx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 为 视频id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Delete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"body":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"message": 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删除成功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"currentPage":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"totalRow": 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 : 0 -- 成功，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1 -- 失败，</w:t>
            </w:r>
            <w:r>
              <w:rPr>
                <w:rFonts w:hint="eastAsia"/>
                <w:sz w:val="18"/>
                <w:szCs w:val="18"/>
              </w:rPr>
              <w:t xml:space="preserve"> 7 --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视频</w:t>
            </w:r>
            <w:r>
              <w:rPr>
                <w:rFonts w:hint="eastAsia"/>
                <w:sz w:val="18"/>
                <w:szCs w:val="18"/>
              </w:rPr>
              <w:t>不存在,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3  -- 不允许删除（存在关联产品） </w:t>
            </w:r>
            <w:r>
              <w:rPr>
                <w:rFonts w:hint="eastAsia"/>
                <w:sz w:val="18"/>
                <w:szCs w:val="18"/>
              </w:rPr>
              <w:t xml:space="preserve"> 13 -- 登录失效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4"/>
        <w:ind w:left="0" w:leftChars="0" w:firstLine="0" w:firstLineChars="0"/>
        <w:rPr>
          <w:sz w:val="18"/>
          <w:szCs w:val="18"/>
        </w:rPr>
      </w:pPr>
    </w:p>
    <w:p>
      <w:pPr>
        <w:pStyle w:val="4"/>
        <w:ind w:firstLine="31680"/>
        <w:rPr>
          <w:sz w:val="18"/>
          <w:szCs w:val="18"/>
        </w:rPr>
      </w:pPr>
    </w:p>
    <w:p>
      <w:pPr>
        <w:pStyle w:val="3"/>
      </w:pPr>
      <w:bookmarkStart w:id="28" w:name="_Toc18573"/>
      <w:r>
        <w:rPr>
          <w:rFonts w:hint="eastAsia"/>
          <w:lang w:val="en-US" w:eastAsia="zh-CN"/>
        </w:rPr>
        <w:t>魔镜产品</w:t>
      </w:r>
      <w:r>
        <w:rPr>
          <w:rFonts w:hint="eastAsia"/>
        </w:rPr>
        <w:t>管理</w:t>
      </w:r>
      <w:bookmarkEnd w:id="28"/>
    </w:p>
    <w:p>
      <w:pPr>
        <w:pStyle w:val="6"/>
      </w:pPr>
      <w:bookmarkStart w:id="29" w:name="_Toc20454"/>
      <w:r>
        <w:rPr>
          <w:rFonts w:hint="eastAsia"/>
          <w:lang w:val="en-US" w:eastAsia="zh-CN"/>
        </w:rPr>
        <w:t>魔镜产品</w:t>
      </w:r>
      <w:r>
        <w:rPr>
          <w:rFonts w:hint="eastAsia"/>
        </w:rPr>
        <w:t>信息字段介绍</w:t>
      </w:r>
      <w:bookmarkEnd w:id="29"/>
    </w:p>
    <w:p>
      <w:pPr>
        <w:numPr>
          <w:ilvl w:val="0"/>
          <w:numId w:val="6"/>
        </w:numPr>
        <w:tabs>
          <w:tab w:val="left" w:pos="780"/>
        </w:tabs>
      </w:pPr>
      <w:r>
        <w:t>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主键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pictureId</w:t>
      </w:r>
      <w:r>
        <w:rPr>
          <w:rFonts w:hint="eastAsia"/>
          <w:lang w:val="en-US" w:eastAsia="zh-CN"/>
        </w:rPr>
        <w:t xml:space="preserve"> ：关联图片id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pictureObj</w:t>
      </w:r>
      <w:r>
        <w:rPr>
          <w:rFonts w:hint="eastAsia"/>
          <w:lang w:val="en-US" w:eastAsia="zh-CN"/>
        </w:rPr>
        <w:t xml:space="preserve"> ：关联图片对象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videoId</w:t>
      </w:r>
      <w:r>
        <w:rPr>
          <w:rFonts w:hint="eastAsia"/>
          <w:lang w:val="en-US" w:eastAsia="zh-CN"/>
        </w:rPr>
        <w:t xml:space="preserve"> ：关联视频Id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videoObj</w:t>
      </w:r>
      <w:r>
        <w:rPr>
          <w:rFonts w:hint="eastAsia"/>
          <w:lang w:val="en-US" w:eastAsia="zh-CN"/>
        </w:rPr>
        <w:t xml:space="preserve"> ： 关联视频对象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threedId</w:t>
      </w:r>
      <w:r>
        <w:rPr>
          <w:rFonts w:hint="eastAsia"/>
          <w:lang w:val="en-US" w:eastAsia="zh-CN"/>
        </w:rPr>
        <w:t xml:space="preserve"> ：关联3d模型id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userId</w:t>
      </w:r>
      <w:r>
        <w:rPr>
          <w:rFonts w:hint="eastAsia"/>
          <w:lang w:val="en-US" w:eastAsia="zh-CN"/>
        </w:rPr>
        <w:t xml:space="preserve"> ：关联用户id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industry</w:t>
      </w:r>
      <w:r>
        <w:rPr>
          <w:rFonts w:hint="eastAsia"/>
          <w:lang w:val="en-US" w:eastAsia="zh-CN"/>
        </w:rPr>
        <w:t xml:space="preserve"> ：所属行业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fetchCode</w:t>
      </w:r>
      <w:r>
        <w:rPr>
          <w:rFonts w:hint="eastAsia"/>
          <w:lang w:val="en-US" w:eastAsia="zh-CN"/>
        </w:rPr>
        <w:t xml:space="preserve"> ：产品提取码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productionPhase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status</w:t>
      </w:r>
      <w:r>
        <w:rPr>
          <w:rFonts w:hint="eastAsia"/>
          <w:lang w:val="en-US" w:eastAsia="zh-CN"/>
        </w:rPr>
        <w:t xml:space="preserve"> 产品状态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makeTime</w:t>
      </w:r>
      <w:r>
        <w:rPr>
          <w:rFonts w:hint="eastAsia"/>
          <w:lang w:val="en-US" w:eastAsia="zh-CN"/>
        </w:rPr>
        <w:t xml:space="preserve"> ：产品制作时间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publishTime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description</w:t>
      </w:r>
      <w:r>
        <w:rPr>
          <w:rFonts w:hint="eastAsia"/>
          <w:lang w:val="en-US" w:eastAsia="zh-CN"/>
        </w:rPr>
        <w:t xml:space="preserve"> ：产品描述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title</w:t>
      </w:r>
      <w:r>
        <w:rPr>
          <w:rFonts w:hint="eastAsia"/>
          <w:lang w:val="en-US" w:eastAsia="zh-CN"/>
        </w:rPr>
        <w:t xml:space="preserve"> ： 产品标题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createtime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clicktimes</w:t>
      </w:r>
      <w:r>
        <w:rPr>
          <w:rFonts w:hint="eastAsia"/>
          <w:lang w:val="en-US" w:eastAsia="zh-CN"/>
        </w:rPr>
        <w:t xml:space="preserve"> ： 点击量</w:t>
      </w:r>
    </w:p>
    <w:p>
      <w:pPr>
        <w:numPr>
          <w:ilvl w:val="0"/>
          <w:numId w:val="6"/>
        </w:numPr>
        <w:tabs>
          <w:tab w:val="left" w:pos="780"/>
        </w:tabs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arType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：  </w:t>
      </w:r>
      <w:r>
        <w:rPr>
          <w:rFonts w:hint="eastAsia"/>
          <w:lang w:val="en-US" w:eastAsia="zh-CN"/>
        </w:rPr>
        <w:t>ar类型, 1--网页, 2--自传视频, 3--网络视频,</w:t>
      </w:r>
    </w:p>
    <w:p>
      <w:pPr>
        <w:numPr>
          <w:ilvl w:val="0"/>
          <w:numId w:val="6"/>
        </w:numPr>
        <w:tabs>
          <w:tab w:val="left" w:pos="78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webUrl ： 关联网页地址</w:t>
      </w:r>
    </w:p>
    <w:p>
      <w:pPr>
        <w:numPr>
          <w:ilvl w:val="0"/>
          <w:numId w:val="6"/>
        </w:numPr>
        <w:tabs>
          <w:tab w:val="left" w:pos="78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webVideoUrl ： 关联网络视频地址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keepword1</w:t>
      </w:r>
      <w:r>
        <w:t xml:space="preserve">:  </w:t>
      </w:r>
      <w:r>
        <w:rPr>
          <w:rFonts w:hint="eastAsia"/>
        </w:rPr>
        <w:t>保留关键字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keepword2</w:t>
      </w:r>
      <w:r>
        <w:t xml:space="preserve">:  </w:t>
      </w:r>
      <w:r>
        <w:rPr>
          <w:rFonts w:hint="eastAsia"/>
        </w:rPr>
        <w:t>保留关键字</w:t>
      </w:r>
    </w:p>
    <w:p>
      <w:pPr>
        <w:numPr>
          <w:ilvl w:val="0"/>
          <w:numId w:val="6"/>
        </w:numPr>
        <w:tabs>
          <w:tab w:val="left" w:pos="780"/>
        </w:tabs>
      </w:pPr>
      <w:r>
        <w:rPr>
          <w:rFonts w:hint="eastAsia"/>
        </w:rPr>
        <w:t>keepword3</w:t>
      </w:r>
      <w:r>
        <w:t xml:space="preserve">:  </w:t>
      </w:r>
      <w:r>
        <w:rPr>
          <w:rFonts w:hint="eastAsia"/>
        </w:rPr>
        <w:t>保留关键字</w:t>
      </w:r>
    </w:p>
    <w:p>
      <w:pPr>
        <w:numPr>
          <w:ilvl w:val="0"/>
          <w:numId w:val="0"/>
        </w:numPr>
        <w:tabs>
          <w:tab w:val="clear" w:pos="780"/>
        </w:tabs>
        <w:ind w:left="420" w:leftChars="0"/>
      </w:pPr>
    </w:p>
    <w:p>
      <w:pPr>
        <w:pStyle w:val="6"/>
      </w:pPr>
      <w:bookmarkStart w:id="30" w:name="_Toc29857"/>
      <w:r>
        <w:rPr>
          <w:rFonts w:hint="eastAsia"/>
          <w:lang w:val="en-US" w:eastAsia="zh-CN"/>
        </w:rPr>
        <w:t>上传产品</w:t>
      </w:r>
      <w:bookmarkEnd w:id="30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/api/mjproduct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arType: 2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description: "ssdfsdfs"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pictureId: 996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title: "sdfsdf"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videoId: "341"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webUrl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 "sdfsdf"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webVideoUrl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 "341"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这几个字段为必填项目。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注：上传产品的流程见（图1-1）上传产品流程图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body: 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273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currentPage: 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message: "添加产品成功"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status: 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totalPage: 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totalRow: 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 : 0 -- 成功 ,1 -- 失败</w:t>
            </w:r>
          </w:p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body : 所生成产品id</w:t>
            </w:r>
          </w:p>
        </w:tc>
      </w:tr>
    </w:tbl>
    <w:p>
      <w:pPr>
        <w:pStyle w:val="6"/>
      </w:pPr>
      <w:bookmarkStart w:id="31" w:name="_Toc30862"/>
      <w:r>
        <w:rPr>
          <w:rFonts w:hint="eastAsia"/>
          <w:lang w:val="en-US" w:eastAsia="zh-CN"/>
        </w:rPr>
        <w:t>根据id查询产品详情</w:t>
      </w:r>
      <w:bookmarkEnd w:id="31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sz w:val="18"/>
                <w:szCs w:val="18"/>
              </w:rPr>
              <w:t>/api/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/mjproduct/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xxx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 为 产品id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"body":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"id": 202,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"pictureId": 996,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"pictureObj":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"id": 996,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"userId": 57,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"videoId":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"belongUserId":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"belongGroupId":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"name":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"size": "97.44K",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"quality":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"similitude":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"videoObj":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"url":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"type": "jpg",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"status":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"keepword1":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"keepword3":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"createtime": 1459135772000,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"threedId":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"realityType":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"trackUrl": null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},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"videoId": 341,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"videoObj":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"id": 341,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"userId": 57,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"name": "20160328105126.mp4",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"size": "28.16M",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"originUrl": "/home/onglchen/proenv/projects/mjproject_new/src/main/webapp/upload/video/video_341.mp4",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"finalUrl": "videos/20160328105126.mp4",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"videoFormat": "mp4",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"audioFormat":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"uploadWay":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"codeRate":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"duration":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"status":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"keepword1":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"keepword3":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"createtime": 1459133486000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},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"audioId":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"audioObj":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"userId": 57,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"industry":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"isPrivate":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"fetchCode":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"productionPhase":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"status": 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"makeTime":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"publishTime":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"description": "ssdfsdfs",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"keepword1": "www.baidu.com",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"keepword3":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"title": "sdfsdf",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"createtime": 1459135774000,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"clicktimes":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"threedId":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"arType": 2,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"webUrl": "www.baidu.com",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"webVideoUrl": null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},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"message": "查找产品成功",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"currentPage":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"totalRow": 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 : 0 -- 成功， 7 -- 产品不存在, 13 -- 登录失效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body : pictureObj是产品关联图片信息, videoObj是产品关联视频信息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</w:tbl>
    <w:p>
      <w:pPr>
        <w:pStyle w:val="4"/>
        <w:ind w:firstLine="31680"/>
        <w:rPr>
          <w:sz w:val="18"/>
          <w:szCs w:val="18"/>
        </w:rPr>
      </w:pPr>
    </w:p>
    <w:p>
      <w:pPr>
        <w:pStyle w:val="6"/>
      </w:pPr>
      <w:bookmarkStart w:id="32" w:name="_Toc28444"/>
      <w:r>
        <w:rPr>
          <w:rFonts w:hint="eastAsia"/>
          <w:lang w:val="en-US" w:eastAsia="zh-CN"/>
        </w:rPr>
        <w:t>修改产品接口</w:t>
      </w:r>
      <w:bookmarkEnd w:id="32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sz w:val="18"/>
                <w:szCs w:val="18"/>
              </w:rPr>
              <w:t>/api/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mjproductedit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patch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id:34,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arType: 2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description: "ssdfsdfs"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title: "sdfsdf"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videoId: "341"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webUrl: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www.baidu.com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......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修改时id为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必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填，其它为选填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，只填需要更改的属性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若要修改产品关联视频，则直接传修改过后的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，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videoId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360"/>
              <w:jc w:val="left"/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"status": 0,  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/>
              <w:jc w:val="left"/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"body": 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    "message": "</w:t>
            </w:r>
            <w:r>
              <w:rPr>
                <w:rFonts w:hint="eastAsia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修改成功</w:t>
            </w: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 xml:space="preserve">"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  <w:t>}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status: 0 -- 成功, 10 -- 传参错误, 7 -- 产品不存在, 1 -- 修改失败 ,  13 -- 登录失效</w:t>
            </w:r>
          </w:p>
        </w:tc>
      </w:tr>
    </w:tbl>
    <w:p>
      <w:pPr>
        <w:pStyle w:val="4"/>
        <w:ind w:left="0" w:leftChars="0" w:firstLine="0" w:firstLineChars="0"/>
        <w:rPr>
          <w:sz w:val="18"/>
          <w:szCs w:val="18"/>
        </w:rPr>
      </w:pPr>
    </w:p>
    <w:p>
      <w:pPr>
        <w:pStyle w:val="6"/>
      </w:pPr>
      <w:bookmarkStart w:id="33" w:name="_Toc14946"/>
      <w:r>
        <w:rPr>
          <w:rFonts w:hint="eastAsia"/>
          <w:lang w:val="en-US" w:eastAsia="zh-CN"/>
        </w:rPr>
        <w:t>查询产品列表（分页）</w:t>
      </w:r>
      <w:bookmarkEnd w:id="33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/api/mjproduct/query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?currentPage=a&amp;&amp;maxRow=b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currentPage,maxRow 为选填项。currentPage 为当前页数，maxRow 为每页最大页数。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"body": [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"id": 202,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"pictureId": 996,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"pictureObj":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"id": 996,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"userId": 57,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"videoId":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"belongUserId":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"belongGroupId":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"name":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"size": "97.44K",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"quality":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"similitude":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"videoObj":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"url":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"type": "jpg",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"status":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"keepword1":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"keepword3":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"createtime": 1459135772000,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"threedId":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"realityType":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"trackUrl": null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},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"videoId": 341,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"videoObj":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"id": 341,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"userId": 57,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"name": "20160328105126.mp4",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"size": "28.16M",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"originUrl": "/home/onglchen/proenv/projects/mjproject_new/src/main/webapp/upload/video/video_341.mp4",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"finalUrl": "videos/20160328105126.mp4",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"videoFormat": "mp4",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"audioFormat":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"uploadWay":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"codeRate":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"duration":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"status":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"keepword1":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"keepword3":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"createtime": 1459133486000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},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"audioId":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"audioObj":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"userId": 57,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"industry":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"isPrivate":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"fetchCode":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"productionPhase":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"status": 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"makeTime":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"publishTime":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"description": "ssdfsdfs",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"keepword1": "www.baidu.com",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"keepword3":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"title": "sdfsdf",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"createtime": 1459135774000,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"clicktimes":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"threedId":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"arType": 2,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"webUrl": "www.abc.com",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"webVideoUrl": null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},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"id": 201,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"pictureId": 995,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"pictureObj":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"id": 995,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"userId": 57,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"videoId":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"belongUserId":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"belongGroupId":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"name":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"size": "97.44K",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"quality":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"similitude":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"videoObj":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"url":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"type": "jpg",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"status":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"keepword1":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"keepword3":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"createtime": 1459135420000,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"threedId":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"realityType":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"trackUrl": null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},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"videoId": 342,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"videoObj": 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"id": 342,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"userId": 57,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"name": "20160328112346.mp4",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"size": "28.16M",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"originUrl": "/home/onglchen/proenv/projects/mjproject_new/src/main/webapp/upload/video/video_342.mp4",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"finalUrl": "videos/20160328112346.mp4",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"videoFormat": "mp4",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"audioFormat":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"uploadWay":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"codeRate":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"duration":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"status":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"keepword1":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"keepword3":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"createtime": 1459135426000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},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"audioId":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"audioObj":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"userId": 57,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"industry":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"isPrivate":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"fetchCode": null,</w:t>
            </w:r>
            <w:bookmarkStart w:id="36" w:name="_GoBack"/>
            <w:bookmarkEnd w:id="36"/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"productionPhase":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"status": 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"makeTime":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"publishTime":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"description": "sdff",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"keepword1": "www.baidu.com",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"keepword2":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"keepword3":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"title": "sdfsd",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"createtime": 1459135431000,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"clicktimes":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"threedId":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"arType": 2,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"webUrl": "www.baidu.com",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"webVideoUrl": null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}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],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"message":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"currentPage":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"totalPage": 1,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"totalRow": 2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 : 0 --成功 ;  13 -- 登录失效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body :  用户返回自己拥有的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产品列表</w:t>
            </w:r>
            <w:r>
              <w:rPr>
                <w:rFonts w:hint="eastAsia"/>
                <w:sz w:val="18"/>
                <w:szCs w:val="18"/>
              </w:rPr>
              <w:t>， 管理员则返回所有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产品列表，其中</w:t>
            </w:r>
            <w:r>
              <w:rPr>
                <w:rFonts w:hint="eastAsia"/>
                <w:sz w:val="18"/>
                <w:szCs w:val="18"/>
              </w:rPr>
              <w:t>pictureObj是产品关联图片信息, videoObj是产品关联视频信息</w:t>
            </w:r>
          </w:p>
        </w:tc>
      </w:tr>
    </w:tbl>
    <w:p>
      <w:pPr>
        <w:pStyle w:val="4"/>
        <w:ind w:left="0" w:leftChars="0" w:firstLine="0" w:firstLineChars="0"/>
        <w:rPr>
          <w:sz w:val="18"/>
          <w:szCs w:val="18"/>
        </w:rPr>
      </w:pPr>
    </w:p>
    <w:p>
      <w:pPr>
        <w:pStyle w:val="6"/>
      </w:pPr>
      <w:bookmarkStart w:id="34" w:name="_Toc27115"/>
      <w:r>
        <w:rPr>
          <w:rFonts w:hint="eastAsia"/>
          <w:lang w:val="en-US" w:eastAsia="zh-CN"/>
        </w:rPr>
        <w:t>删除产品</w:t>
      </w:r>
      <w:bookmarkEnd w:id="34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sz w:val="18"/>
                <w:szCs w:val="18"/>
              </w:rPr>
              <w:t>/api/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/mjproduct/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xxx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xxx 为 产品id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Delete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"body":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"message": "",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"currentPage":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"totalRow": 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 : 0 -- 成功，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1 -- 失败，</w:t>
            </w:r>
            <w:r>
              <w:rPr>
                <w:rFonts w:hint="eastAsia"/>
                <w:sz w:val="18"/>
                <w:szCs w:val="18"/>
              </w:rPr>
              <w:t xml:space="preserve"> 7 -- 产品不存在,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3  -- 不允许删除 </w:t>
            </w:r>
            <w:r>
              <w:rPr>
                <w:rFonts w:hint="eastAsia"/>
                <w:sz w:val="18"/>
                <w:szCs w:val="18"/>
              </w:rPr>
              <w:t xml:space="preserve"> 13 -- 登录失效</w:t>
            </w: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删除产品，同时会将产品所关联图片一并删除</w:t>
            </w:r>
          </w:p>
        </w:tc>
      </w:tr>
    </w:tbl>
    <w:p>
      <w:pPr>
        <w:pStyle w:val="4"/>
        <w:ind w:left="0" w:leftChars="0" w:firstLine="0" w:firstLineChars="0"/>
        <w:rPr>
          <w:sz w:val="18"/>
          <w:szCs w:val="18"/>
        </w:rPr>
      </w:pPr>
    </w:p>
    <w:p>
      <w:pPr>
        <w:pStyle w:val="6"/>
      </w:pPr>
      <w:bookmarkStart w:id="35" w:name="_Toc3249"/>
      <w:r>
        <w:rPr>
          <w:rFonts w:hint="eastAsia"/>
          <w:lang w:val="en-US" w:eastAsia="zh-CN"/>
        </w:rPr>
        <w:t>训练产品</w:t>
      </w:r>
      <w:bookmarkEnd w:id="35"/>
    </w:p>
    <w:tbl>
      <w:tblPr>
        <w:tblStyle w:val="35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558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</w:pPr>
          </w:p>
        </w:tc>
        <w:tc>
          <w:tcPr>
            <w:tcW w:w="5580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ascii="Consolas" w:hAnsi="Consolas" w:cs="Consolas"/>
                <w:color w:val="EC7600"/>
                <w:kern w:val="0"/>
                <w:szCs w:val="18"/>
              </w:rPr>
            </w:pPr>
            <w:r>
              <w:rPr>
                <w:sz w:val="18"/>
                <w:szCs w:val="18"/>
              </w:rPr>
              <w:t>/api/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train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>
            <w:pPr>
              <w:pStyle w:val="4"/>
              <w:ind w:firstLine="0" w:firstLineChars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Response</w:t>
            </w: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{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"status":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"body": null,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"message": "",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"currentPage":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"totalPage": 0,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"totalRow": 0</w:t>
            </w:r>
          </w:p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 : 0 -- 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118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5580" w:type="dxa"/>
          </w:tcPr>
          <w:p>
            <w:pPr>
              <w:pStyle w:val="4"/>
              <w:spacing w:line="240" w:lineRule="auto"/>
              <w:ind w:firstLine="0" w:firstLineChars="0"/>
              <w:jc w:val="left"/>
              <w:rPr>
                <w:sz w:val="18"/>
                <w:szCs w:val="18"/>
              </w:rPr>
            </w:pPr>
          </w:p>
        </w:tc>
        <w:tc>
          <w:tcPr>
            <w:tcW w:w="2518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</w:p>
        </w:tc>
      </w:tr>
    </w:tbl>
    <w:p>
      <w:pPr>
        <w:pStyle w:val="4"/>
        <w:ind w:left="0" w:leftChars="0" w:firstLine="0" w:firstLineChars="0"/>
        <w:rPr>
          <w:sz w:val="18"/>
          <w:szCs w:val="18"/>
        </w:rPr>
      </w:pPr>
    </w:p>
    <w:p>
      <w:pPr>
        <w:pStyle w:val="4"/>
        <w:ind w:left="0" w:leftChars="0" w:firstLine="0" w:firstLineChars="0"/>
        <w:rPr>
          <w:rFonts w:hint="eastAsia" w:eastAsia="宋体"/>
          <w:sz w:val="18"/>
          <w:szCs w:val="18"/>
          <w:lang w:val="en-US" w:eastAsia="zh-CN"/>
        </w:rPr>
      </w:pPr>
    </w:p>
    <w:sectPr>
      <w:pgSz w:w="11906" w:h="16838"/>
      <w:pgMar w:top="1418" w:right="1418" w:bottom="1418" w:left="1418" w:header="709" w:footer="992" w:gutter="0"/>
      <w:pgBorders w:offsetFrom="page">
        <w:top w:val="double" w:color="auto" w:sz="12" w:space="31"/>
        <w:left w:val="double" w:color="auto" w:sz="12" w:space="31"/>
        <w:bottom w:val="double" w:color="auto" w:sz="12" w:space="31"/>
        <w:right w:val="double" w:color="auto" w:sz="12" w:space="31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40902020509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40902020509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40902020509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ourier New">
    <w:panose1 w:val="0207040902020509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line="14" w:lineRule="exact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5"/>
      <w:tblW w:w="10451" w:type="dxa"/>
      <w:jc w:val="center"/>
      <w:tblInd w:w="0" w:type="dxa"/>
      <w:tblLayout w:type="fixed"/>
      <w:tblCellMar>
        <w:top w:w="0" w:type="dxa"/>
        <w:left w:w="120" w:type="dxa"/>
        <w:bottom w:w="0" w:type="dxa"/>
        <w:right w:w="120" w:type="dxa"/>
      </w:tblCellMar>
    </w:tblPr>
    <w:tblGrid>
      <w:gridCol w:w="3511"/>
      <w:gridCol w:w="2440"/>
      <w:gridCol w:w="2335"/>
      <w:gridCol w:w="2165"/>
    </w:tblGrid>
    <w:tr>
      <w:tblPrEx>
        <w:tblLayout w:type="fixed"/>
        <w:tblCellMar>
          <w:top w:w="0" w:type="dxa"/>
          <w:left w:w="120" w:type="dxa"/>
          <w:bottom w:w="0" w:type="dxa"/>
          <w:right w:w="120" w:type="dxa"/>
        </w:tblCellMar>
      </w:tblPrEx>
      <w:trPr>
        <w:cantSplit/>
        <w:trHeight w:val="476" w:hRule="exact"/>
        <w:jc w:val="center"/>
      </w:trPr>
      <w:tc>
        <w:tcPr>
          <w:tcW w:w="3511" w:type="dxa"/>
          <w:vMerge w:val="restart"/>
          <w:vAlign w:val="center"/>
        </w:tcPr>
        <w:p>
          <w:pPr>
            <w:tabs>
              <w:tab w:val="left" w:pos="-720"/>
            </w:tabs>
            <w:suppressAutoHyphens/>
            <w:spacing w:before="120" w:after="120"/>
            <w:ind w:firstLine="560"/>
          </w:pPr>
          <w:r>
            <w:pict>
              <v:group id="Group 1" o:spid="_x0000_s4097" o:spt="203" style="position:absolute;left:0pt;margin-left:4.55pt;margin-top:-10.85pt;height:70.2pt;width:171pt;z-index:251660288;mso-width-relative:page;mso-height-relative:page;" coordorigin="1125,957" coordsize="3420,1404">
                <o:lock v:ext="edit" aspectratio="f"/>
                <v:shape id="Picture 2" o:spid="_x0000_s4098" o:spt="75" type="#_x0000_t75" style="position:absolute;left:1125;top:957;height:1404;width:3420;" filled="f" stroked="f" coordsize="21600,21600">
                  <v:path/>
                  <v:fill on="f" focussize="0,0"/>
                  <v:stroke on="f" joinstyle="miter"/>
                  <v:imagedata o:title=""/>
                  <o:lock v:ext="edit" text="t" aspectratio="t"/>
                </v:shape>
                <v:rect id="Rectangle 3" o:spid="_x0000_s4099" o:spt="1" style="position:absolute;left:1125;top:957;height:241;width:181;mso-wrap-style:none;" filled="f" stroked="f" coordsize="21600,21600">
                  <v:path/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/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4100" o:spt="1" style="position:absolute;left:1485;top:1269;height:930;width:2565;mso-wrap-style:none;" filled="f" stroked="f" coordsize="21600,21600">
                  <v:path/>
                  <v:fill on="f" focussize="0,0"/>
                  <v:stroke on="f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rFonts w:ascii="楷体_GB2312" w:cs="楷体_GB2312"/>
                            <w:b/>
                            <w:bCs/>
                            <w:color w:val="000000"/>
                          </w:rPr>
                        </w:pPr>
                        <w:r>
                          <w:pict>
                            <v:shape id="_x0000_i1025" o:spt="75" type="#_x0000_t75" style="height:33pt;width:128.25pt;" filled="f" o:preferrelative="t" stroked="f" coordsize="21600,21600">
                              <v:path/>
                              <v:fill on="f" focussize="0,0"/>
                              <v:stroke on="f" joinstyle="miter"/>
                              <v:imagedata r:id="rId1" o:title=""/>
                              <o:lock v:ext="edit" aspectratio="t"/>
                              <w10:wrap type="none"/>
                              <w10:anchorlock/>
                            </v:shape>
                          </w:pict>
                        </w:r>
                      </w:p>
                      <w:p>
                        <w:pPr>
                          <w:ind w:firstLine="31680" w:firstLineChars="147"/>
                        </w:pPr>
                        <w:r>
                          <w:rPr>
                            <w:rFonts w:hint="eastAsia" w:ascii="楷体_GB2312" w:cs="楷体_GB2312"/>
                            <w:b/>
                            <w:bCs/>
                            <w:color w:val="000000"/>
                          </w:rPr>
                          <w:t>成都触及科技有限公司</w:t>
                        </w:r>
                      </w:p>
                    </w:txbxContent>
                  </v:textbox>
                </v:rect>
              </v:group>
            </w:pict>
          </w:r>
        </w:p>
      </w:tc>
      <w:tc>
        <w:tcPr>
          <w:tcW w:w="6940" w:type="dxa"/>
          <w:gridSpan w:val="3"/>
          <w:tcBorders>
            <w:left w:val="single" w:color="auto" w:sz="6" w:space="0"/>
            <w:bottom w:val="single" w:color="auto" w:sz="4" w:space="0"/>
          </w:tcBorders>
          <w:vAlign w:val="center"/>
        </w:tcPr>
        <w:p>
          <w:pPr>
            <w:tabs>
              <w:tab w:val="left" w:pos="-720"/>
            </w:tabs>
            <w:suppressAutoHyphens/>
            <w:spacing w:before="14" w:after="6" w:line="280" w:lineRule="exact"/>
            <w:jc w:val="center"/>
            <w:rPr>
              <w:rFonts w:ascii="宋体" w:cs="Arial"/>
            </w:rPr>
          </w:pPr>
        </w:p>
      </w:tc>
    </w:tr>
    <w:tr>
      <w:tblPrEx>
        <w:tblLayout w:type="fixed"/>
        <w:tblCellMar>
          <w:top w:w="0" w:type="dxa"/>
          <w:left w:w="120" w:type="dxa"/>
          <w:bottom w:w="0" w:type="dxa"/>
          <w:right w:w="120" w:type="dxa"/>
        </w:tblCellMar>
      </w:tblPrEx>
      <w:trPr>
        <w:cantSplit/>
        <w:trHeight w:val="454" w:hRule="exact"/>
        <w:jc w:val="center"/>
      </w:trPr>
      <w:tc>
        <w:tcPr>
          <w:tcW w:w="3511" w:type="dxa"/>
          <w:vMerge w:val="continue"/>
          <w:vAlign w:val="center"/>
        </w:tcPr>
        <w:p>
          <w:pPr>
            <w:tabs>
              <w:tab w:val="left" w:pos="-720"/>
            </w:tabs>
            <w:suppressAutoHyphens/>
            <w:spacing w:before="120" w:after="120"/>
            <w:ind w:firstLine="560"/>
          </w:pPr>
        </w:p>
      </w:tc>
      <w:tc>
        <w:tcPr>
          <w:tcW w:w="6940" w:type="dxa"/>
          <w:gridSpan w:val="3"/>
          <w:tcBorders>
            <w:top w:val="single" w:color="auto" w:sz="4" w:space="0"/>
            <w:left w:val="single" w:color="auto" w:sz="6" w:space="0"/>
            <w:bottom w:val="single" w:color="auto" w:sz="4" w:space="0"/>
          </w:tcBorders>
          <w:vAlign w:val="center"/>
        </w:tcPr>
        <w:p>
          <w:pPr>
            <w:jc w:val="left"/>
            <w:rPr>
              <w:rFonts w:ascii="宋体" w:cs="Arial"/>
            </w:rPr>
          </w:pPr>
          <w:r>
            <w:rPr>
              <w:rFonts w:hint="eastAsia" w:ascii="宋体" w:hAnsi="宋体" w:cs="Arial"/>
            </w:rPr>
            <w:t>文件名：芭夯厨房项目</w:t>
          </w:r>
          <w:r>
            <w:rPr>
              <w:rFonts w:ascii="宋体" w:hAnsi="宋体" w:cs="Arial"/>
            </w:rPr>
            <w:t>API</w:t>
          </w:r>
          <w:r>
            <w:rPr>
              <w:rFonts w:hint="eastAsia" w:ascii="宋体" w:hAnsi="宋体" w:cs="Arial"/>
            </w:rPr>
            <w:t>接口文档</w:t>
          </w:r>
        </w:p>
      </w:tc>
    </w:tr>
    <w:tr>
      <w:tblPrEx>
        <w:tblLayout w:type="fixed"/>
        <w:tblCellMar>
          <w:top w:w="0" w:type="dxa"/>
          <w:left w:w="120" w:type="dxa"/>
          <w:bottom w:w="0" w:type="dxa"/>
          <w:right w:w="120" w:type="dxa"/>
        </w:tblCellMar>
      </w:tblPrEx>
      <w:trPr>
        <w:cantSplit/>
        <w:trHeight w:val="454" w:hRule="exact"/>
        <w:jc w:val="center"/>
      </w:trPr>
      <w:tc>
        <w:tcPr>
          <w:tcW w:w="3511" w:type="dxa"/>
          <w:vMerge w:val="continue"/>
          <w:tcBorders>
            <w:bottom w:val="double" w:color="auto" w:sz="4" w:space="0"/>
          </w:tcBorders>
          <w:vAlign w:val="center"/>
        </w:tcPr>
        <w:p>
          <w:pPr>
            <w:tabs>
              <w:tab w:val="left" w:pos="-720"/>
            </w:tabs>
            <w:suppressAutoHyphens/>
            <w:spacing w:before="120" w:after="120"/>
            <w:ind w:firstLine="560"/>
          </w:pPr>
        </w:p>
      </w:tc>
      <w:tc>
        <w:tcPr>
          <w:tcW w:w="2440" w:type="dxa"/>
          <w:tcBorders>
            <w:top w:val="single" w:color="auto" w:sz="4" w:space="0"/>
            <w:left w:val="single" w:color="auto" w:sz="6" w:space="0"/>
            <w:bottom w:val="double" w:color="auto" w:sz="4" w:space="0"/>
          </w:tcBorders>
          <w:vAlign w:val="center"/>
        </w:tcPr>
        <w:p>
          <w:pPr>
            <w:tabs>
              <w:tab w:val="left" w:pos="-720"/>
            </w:tabs>
            <w:suppressAutoHyphens/>
            <w:spacing w:before="6" w:after="6" w:line="280" w:lineRule="exact"/>
            <w:jc w:val="left"/>
            <w:rPr>
              <w:rFonts w:ascii="宋体" w:cs="Arial"/>
            </w:rPr>
          </w:pPr>
          <w:r>
            <w:rPr>
              <w:rFonts w:hint="eastAsia" w:ascii="宋体" w:hAnsi="宋体" w:cs="Arial"/>
            </w:rPr>
            <w:t>版次</w:t>
          </w:r>
          <w:r>
            <w:rPr>
              <w:rFonts w:ascii="宋体" w:hAnsi="宋体" w:cs="Arial"/>
            </w:rPr>
            <w:t>/</w:t>
          </w:r>
          <w:r>
            <w:rPr>
              <w:rFonts w:hint="eastAsia" w:ascii="宋体" w:hAnsi="宋体" w:cs="Arial"/>
            </w:rPr>
            <w:t>修订：</w:t>
          </w:r>
          <w:r>
            <w:rPr>
              <w:rFonts w:ascii="宋体" w:hAnsi="宋体" w:cs="Arial"/>
            </w:rPr>
            <w:t>A1/0</w:t>
          </w:r>
        </w:p>
      </w:tc>
      <w:tc>
        <w:tcPr>
          <w:tcW w:w="2335" w:type="dxa"/>
          <w:tcBorders>
            <w:top w:val="single" w:color="auto" w:sz="4" w:space="0"/>
            <w:left w:val="single" w:color="auto" w:sz="6" w:space="0"/>
            <w:bottom w:val="double" w:color="auto" w:sz="4" w:space="0"/>
          </w:tcBorders>
          <w:vAlign w:val="center"/>
        </w:tcPr>
        <w:p>
          <w:pPr>
            <w:tabs>
              <w:tab w:val="left" w:pos="-720"/>
            </w:tabs>
            <w:suppressAutoHyphens/>
            <w:spacing w:before="6" w:after="6" w:line="280" w:lineRule="exact"/>
            <w:jc w:val="left"/>
            <w:rPr>
              <w:rFonts w:ascii="宋体" w:cs="Arial"/>
            </w:rPr>
          </w:pPr>
          <w:r>
            <w:rPr>
              <w:rFonts w:hint="eastAsia" w:ascii="宋体" w:hAnsi="宋体" w:cs="Arial"/>
            </w:rPr>
            <w:t>共</w:t>
          </w:r>
          <w:r>
            <w:rPr>
              <w:rFonts w:ascii="宋体" w:hAnsi="宋体" w:cs="Arial"/>
            </w:rPr>
            <w:t xml:space="preserve"> </w:t>
          </w:r>
          <w:r>
            <w:rPr>
              <w:rFonts w:ascii="宋体" w:hAnsi="宋体" w:cs="Arial"/>
            </w:rPr>
            <w:fldChar w:fldCharType="begin"/>
          </w:r>
          <w:r>
            <w:rPr>
              <w:rFonts w:ascii="宋体" w:hAnsi="宋体" w:cs="Arial"/>
            </w:rPr>
            <w:instrText xml:space="preserve"> NUMPAGES </w:instrText>
          </w:r>
          <w:r>
            <w:rPr>
              <w:rFonts w:ascii="宋体" w:hAnsi="宋体" w:cs="Arial"/>
            </w:rPr>
            <w:fldChar w:fldCharType="separate"/>
          </w:r>
          <w:r>
            <w:rPr>
              <w:rFonts w:ascii="宋体" w:hAnsi="宋体" w:cs="Arial"/>
            </w:rPr>
            <w:t>8</w:t>
          </w:r>
          <w:r>
            <w:rPr>
              <w:rFonts w:ascii="宋体" w:hAnsi="宋体" w:cs="Arial"/>
            </w:rPr>
            <w:fldChar w:fldCharType="end"/>
          </w:r>
          <w:r>
            <w:rPr>
              <w:rFonts w:ascii="宋体" w:hAnsi="宋体" w:cs="Arial"/>
            </w:rPr>
            <w:t xml:space="preserve"> </w:t>
          </w:r>
          <w:r>
            <w:rPr>
              <w:rFonts w:hint="eastAsia" w:ascii="宋体" w:hAnsi="宋体" w:cs="Arial"/>
            </w:rPr>
            <w:t>页</w:t>
          </w:r>
          <w:r>
            <w:rPr>
              <w:rFonts w:ascii="宋体" w:hAnsi="宋体" w:cs="Arial"/>
            </w:rPr>
            <w:t xml:space="preserve"> </w:t>
          </w:r>
          <w:r>
            <w:rPr>
              <w:rFonts w:hint="eastAsia" w:ascii="宋体" w:hAnsi="宋体" w:cs="Arial"/>
            </w:rPr>
            <w:t>第</w:t>
          </w:r>
          <w:r>
            <w:rPr>
              <w:rFonts w:ascii="宋体" w:hAnsi="宋体" w:cs="Arial"/>
            </w:rPr>
            <w:t xml:space="preserve"> </w:t>
          </w:r>
          <w:r>
            <w:rPr>
              <w:rFonts w:ascii="宋体" w:hAnsi="宋体" w:cs="Arial"/>
            </w:rPr>
            <w:fldChar w:fldCharType="begin"/>
          </w:r>
          <w:r>
            <w:rPr>
              <w:rFonts w:ascii="宋体" w:hAnsi="宋体" w:cs="Arial"/>
            </w:rPr>
            <w:instrText xml:space="preserve"> PAGE </w:instrText>
          </w:r>
          <w:r>
            <w:rPr>
              <w:rFonts w:ascii="宋体" w:hAnsi="宋体" w:cs="Arial"/>
            </w:rPr>
            <w:fldChar w:fldCharType="separate"/>
          </w:r>
          <w:r>
            <w:rPr>
              <w:rFonts w:ascii="宋体" w:hAnsi="宋体" w:cs="Arial"/>
            </w:rPr>
            <w:t>8</w:t>
          </w:r>
          <w:r>
            <w:rPr>
              <w:rFonts w:ascii="宋体" w:hAnsi="宋体" w:cs="Arial"/>
            </w:rPr>
            <w:fldChar w:fldCharType="end"/>
          </w:r>
          <w:r>
            <w:rPr>
              <w:rFonts w:ascii="宋体" w:hAnsi="宋体" w:cs="Arial"/>
            </w:rPr>
            <w:t xml:space="preserve"> </w:t>
          </w:r>
          <w:r>
            <w:rPr>
              <w:rFonts w:hint="eastAsia" w:ascii="宋体" w:hAnsi="宋体" w:cs="Arial"/>
            </w:rPr>
            <w:t>页</w:t>
          </w:r>
        </w:p>
      </w:tc>
      <w:tc>
        <w:tcPr>
          <w:tcW w:w="2165" w:type="dxa"/>
          <w:tcBorders>
            <w:top w:val="single" w:color="auto" w:sz="4" w:space="0"/>
            <w:left w:val="single" w:color="auto" w:sz="6" w:space="0"/>
            <w:bottom w:val="double" w:color="auto" w:sz="4" w:space="0"/>
          </w:tcBorders>
          <w:vAlign w:val="center"/>
        </w:tcPr>
        <w:p>
          <w:pPr>
            <w:tabs>
              <w:tab w:val="left" w:pos="-720"/>
            </w:tabs>
            <w:suppressAutoHyphens/>
            <w:spacing w:before="6" w:after="6" w:line="280" w:lineRule="exact"/>
            <w:jc w:val="left"/>
            <w:rPr>
              <w:rFonts w:ascii="宋体" w:cs="Arial"/>
            </w:rPr>
          </w:pPr>
          <w:r>
            <w:rPr>
              <w:rFonts w:hint="eastAsia" w:ascii="宋体" w:hAnsi="宋体" w:cs="Arial"/>
            </w:rPr>
            <w:t>阶段标记：</w:t>
          </w:r>
        </w:p>
      </w:tc>
    </w:tr>
  </w:tbl>
  <w:p>
    <w:pPr>
      <w:spacing w:line="14" w:lineRule="exact"/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1563503">
    <w:nsid w:val="129214EF"/>
    <w:multiLevelType w:val="multilevel"/>
    <w:tmpl w:val="129214EF"/>
    <w:lvl w:ilvl="0" w:tentative="1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  <w:rPr>
        <w:rFonts w:cs="Times New Roman"/>
      </w:rPr>
    </w:lvl>
  </w:abstractNum>
  <w:abstractNum w:abstractNumId="312830684">
    <w:nsid w:val="12A56ADC"/>
    <w:multiLevelType w:val="multilevel"/>
    <w:tmpl w:val="12A56ADC"/>
    <w:lvl w:ilvl="0" w:tentative="1">
      <w:start w:val="1"/>
      <w:numFmt w:val="decimal"/>
      <w:pStyle w:val="2"/>
      <w:isLgl/>
      <w:suff w:val="space"/>
      <w:lvlText w:val="%1 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1" w:tentative="1">
      <w:start w:val="1"/>
      <w:numFmt w:val="decimal"/>
      <w:pStyle w:val="3"/>
      <w:isLgl/>
      <w:suff w:val="space"/>
      <w:lvlText w:val="%1.%2 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2" w:tentative="1">
      <w:start w:val="1"/>
      <w:numFmt w:val="decimal"/>
      <w:pStyle w:val="6"/>
      <w:isLgl/>
      <w:suff w:val="space"/>
      <w:lvlText w:val="%1.%2.%3 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3" w:tentative="1">
      <w:start w:val="1"/>
      <w:numFmt w:val="decimal"/>
      <w:pStyle w:val="7"/>
      <w:isLgl/>
      <w:suff w:val="space"/>
      <w:lvlText w:val="%1.%2.%3.%4 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4" w:tentative="1">
      <w:start w:val="1"/>
      <w:numFmt w:val="decimal"/>
      <w:pStyle w:val="8"/>
      <w:isLgl/>
      <w:suff w:val="space"/>
      <w:lvlText w:val="%1.%2.%3.%4.%5 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5" w:tentative="1">
      <w:start w:val="1"/>
      <w:numFmt w:val="decimal"/>
      <w:pStyle w:val="9"/>
      <w:isLgl/>
      <w:suff w:val="space"/>
      <w:lvlText w:val="%1.%2.%3.%4.%5.%6 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6" w:tentative="1">
      <w:start w:val="1"/>
      <w:numFmt w:val="decimal"/>
      <w:pStyle w:val="68"/>
      <w:suff w:val="nothing"/>
      <w:lvlText w:val="%7）"/>
      <w:lvlJc w:val="left"/>
      <w:pPr>
        <w:ind w:left="845" w:hanging="363"/>
      </w:pPr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7" w:tentative="1">
      <w:start w:val="1"/>
      <w:numFmt w:val="lowerLetter"/>
      <w:pStyle w:val="69"/>
      <w:suff w:val="nothing"/>
      <w:lvlText w:val="%8）"/>
      <w:lvlJc w:val="left"/>
      <w:pPr>
        <w:ind w:left="1202" w:hanging="357"/>
      </w:pPr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8" w:tentative="1">
      <w:start w:val="1"/>
      <w:numFmt w:val="decimal"/>
      <w:lvlRestart w:val="0"/>
      <w:pStyle w:val="73"/>
      <w:suff w:val="nothing"/>
      <w:lvlText w:val="注%9："/>
      <w:lvlJc w:val="left"/>
      <w:pPr>
        <w:ind w:firstLine="482"/>
      </w:pPr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"/>
        <w:position w:val="0"/>
        <w:sz w:val="18"/>
        <w:szCs w:val="18"/>
        <w:u w:val="none"/>
      </w:rPr>
    </w:lvl>
  </w:abstractNum>
  <w:abstractNum w:abstractNumId="1001471294">
    <w:nsid w:val="3BB13D3E"/>
    <w:multiLevelType w:val="multilevel"/>
    <w:tmpl w:val="3BB13D3E"/>
    <w:lvl w:ilvl="0" w:tentative="1">
      <w:start w:val="1"/>
      <w:numFmt w:val="decimal"/>
      <w:pStyle w:val="59"/>
      <w:isLgl/>
      <w:suff w:val="space"/>
      <w:lvlText w:val="表%1 "/>
      <w:lvlJc w:val="left"/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1" w:tentative="1">
      <w:start w:val="1"/>
      <w:numFmt w:val="none"/>
      <w:lvlRestart w:val="0"/>
      <w:suff w:val="space"/>
      <w:lvlText w:val="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2" w:tentative="1">
      <w:start w:val="1"/>
      <w:numFmt w:val="none"/>
      <w:lvlRestart w:val="0"/>
      <w:suff w:val="space"/>
      <w:lvlText w:val="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3" w:tentative="1">
      <w:start w:val="1"/>
      <w:numFmt w:val="none"/>
      <w:lvlRestart w:val="0"/>
      <w:suff w:val="space"/>
      <w:lvlText w:val="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4" w:tentative="1">
      <w:start w:val="1"/>
      <w:numFmt w:val="none"/>
      <w:lvlRestart w:val="0"/>
      <w:suff w:val="space"/>
      <w:lvlText w:val="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5" w:tentative="1">
      <w:start w:val="1"/>
      <w:numFmt w:val="none"/>
      <w:lvlRestart w:val="0"/>
      <w:suff w:val="space"/>
      <w:lvlText w:val="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6" w:tentative="1">
      <w:start w:val="1"/>
      <w:numFmt w:val="none"/>
      <w:lvlRestart w:val="0"/>
      <w:suff w:val="nothing"/>
      <w:lvlText w:val=""/>
      <w:lvlJc w:val="left"/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7" w:tentative="1">
      <w:start w:val="1"/>
      <w:numFmt w:val="none"/>
      <w:lvlRestart w:val="0"/>
      <w:suff w:val="nothing"/>
      <w:lvlText w:val=""/>
      <w:lvlJc w:val="left"/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8" w:tentative="1">
      <w:start w:val="1"/>
      <w:numFmt w:val="none"/>
      <w:lvlRestart w:val="0"/>
      <w:suff w:val="nothing"/>
      <w:lvlText w:val=""/>
      <w:lvlJc w:val="left"/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"/>
        <w:position w:val="0"/>
        <w:sz w:val="18"/>
        <w:szCs w:val="18"/>
        <w:u w:val="none"/>
      </w:rPr>
    </w:lvl>
  </w:abstractNum>
  <w:abstractNum w:abstractNumId="230164014">
    <w:nsid w:val="0DB8062E"/>
    <w:multiLevelType w:val="multilevel"/>
    <w:tmpl w:val="0DB8062E"/>
    <w:lvl w:ilvl="0" w:tentative="1">
      <w:start w:val="1"/>
      <w:numFmt w:val="upperLetter"/>
      <w:pStyle w:val="60"/>
      <w:suff w:val="space"/>
      <w:lvlText w:val="附录%1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1" w:tentative="1">
      <w:start w:val="1"/>
      <w:numFmt w:val="decimal"/>
      <w:pStyle w:val="61"/>
      <w:suff w:val="space"/>
      <w:lvlText w:val="%1.%2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2" w:tentative="1">
      <w:start w:val="1"/>
      <w:numFmt w:val="decimal"/>
      <w:pStyle w:val="62"/>
      <w:suff w:val="space"/>
      <w:lvlText w:val="%1.%2.%3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3" w:tentative="1">
      <w:start w:val="1"/>
      <w:numFmt w:val="decimal"/>
      <w:pStyle w:val="63"/>
      <w:suff w:val="space"/>
      <w:lvlText w:val="%1.%2.%3.%4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4" w:tentative="1">
      <w:start w:val="1"/>
      <w:numFmt w:val="decimal"/>
      <w:pStyle w:val="64"/>
      <w:suff w:val="space"/>
      <w:lvlText w:val="%1.%2.%3.%4.%5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5" w:tentative="1">
      <w:start w:val="1"/>
      <w:numFmt w:val="decimal"/>
      <w:pStyle w:val="65"/>
      <w:suff w:val="space"/>
      <w:lvlText w:val="%1.%2.%3.%4.%5.%6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6" w:tentative="1">
      <w:start w:val="1"/>
      <w:numFmt w:val="lowerLetter"/>
      <w:suff w:val="space"/>
      <w:lvlText w:val="%7）"/>
      <w:lvlJc w:val="left"/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7" w:tentative="1">
      <w:start w:val="1"/>
      <w:numFmt w:val="decimal"/>
      <w:suff w:val="space"/>
      <w:lvlText w:val="%8）"/>
      <w:lvlJc w:val="left"/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1"/>
        <w:position w:val="0"/>
        <w:sz w:val="21"/>
        <w:szCs w:val="21"/>
        <w:u w:val="none"/>
      </w:rPr>
    </w:lvl>
    <w:lvl w:ilvl="8" w:tentative="1">
      <w:start w:val="1"/>
      <w:numFmt w:val="none"/>
      <w:lvlRestart w:val="0"/>
      <w:suff w:val="nothing"/>
      <w:lvlText w:val="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"/>
        <w:position w:val="0"/>
        <w:sz w:val="21"/>
        <w:szCs w:val="21"/>
        <w:u w:val="none"/>
      </w:rPr>
    </w:lvl>
  </w:abstractNum>
  <w:abstractNum w:abstractNumId="1544637447">
    <w:nsid w:val="5C114C07"/>
    <w:multiLevelType w:val="multilevel"/>
    <w:tmpl w:val="5C114C07"/>
    <w:lvl w:ilvl="0" w:tentative="1">
      <w:start w:val="1"/>
      <w:numFmt w:val="none"/>
      <w:pStyle w:val="72"/>
      <w:suff w:val="nothing"/>
      <w:lvlText w:val="注："/>
      <w:lvlJc w:val="left"/>
      <w:pPr>
        <w:ind w:firstLine="482"/>
      </w:pPr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z w:val="18"/>
        <w:szCs w:val="18"/>
        <w:u w:val="none"/>
      </w:rPr>
    </w:lvl>
    <w:lvl w:ilvl="1" w:tentative="1">
      <w:start w:val="1"/>
      <w:numFmt w:val="none"/>
      <w:lvlRestart w:val="0"/>
      <w:pStyle w:val="66"/>
      <w:suff w:val="space"/>
      <w:lvlText w:val="——"/>
      <w:lvlJc w:val="left"/>
      <w:pPr>
        <w:ind w:left="947" w:hanging="465"/>
      </w:pPr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pacing w:val="0"/>
        <w:w w:val="100"/>
        <w:kern w:val="2"/>
        <w:position w:val="0"/>
        <w:sz w:val="21"/>
        <w:szCs w:val="21"/>
        <w:u w:val="none"/>
      </w:rPr>
    </w:lvl>
    <w:lvl w:ilvl="2" w:tentative="1">
      <w:start w:val="1"/>
      <w:numFmt w:val="none"/>
      <w:lvlRestart w:val="0"/>
      <w:pStyle w:val="67"/>
      <w:suff w:val="space"/>
      <w:lvlText w:val="•"/>
      <w:lvlJc w:val="left"/>
      <w:pPr>
        <w:ind w:left="720" w:hanging="238"/>
      </w:pPr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z w:val="21"/>
        <w:szCs w:val="21"/>
        <w:u w:val="none"/>
      </w:rPr>
    </w:lvl>
    <w:lvl w:ilvl="3" w:tentative="1">
      <w:start w:val="1"/>
      <w:numFmt w:val="none"/>
      <w:lvlRestart w:val="0"/>
      <w:suff w:val="nothing"/>
      <w:lvlText w:val=""/>
      <w:lvlJc w:val="left"/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z w:val="21"/>
        <w:szCs w:val="21"/>
        <w:u w:val="none"/>
      </w:rPr>
    </w:lvl>
    <w:lvl w:ilvl="4" w:tentative="1">
      <w:start w:val="1"/>
      <w:numFmt w:val="none"/>
      <w:lvlRestart w:val="0"/>
      <w:suff w:val="nothing"/>
      <w:lvlText w:val=""/>
      <w:lvlJc w:val="left"/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z w:val="21"/>
        <w:szCs w:val="21"/>
        <w:u w:val="none"/>
      </w:rPr>
    </w:lvl>
    <w:lvl w:ilvl="5" w:tentative="1">
      <w:start w:val="1"/>
      <w:numFmt w:val="none"/>
      <w:lvlRestart w:val="0"/>
      <w:suff w:val="nothing"/>
      <w:lvlText w:val=""/>
      <w:lvlJc w:val="left"/>
      <w:rPr>
        <w:rFonts w:hint="eastAsia" w:cs="Times New Roman"/>
      </w:rPr>
    </w:lvl>
    <w:lvl w:ilvl="6" w:tentative="1">
      <w:start w:val="1"/>
      <w:numFmt w:val="none"/>
      <w:lvlRestart w:val="0"/>
      <w:suff w:val="nothing"/>
      <w:lvlText w:val=""/>
      <w:lvlJc w:val="left"/>
      <w:rPr>
        <w:rFonts w:hint="eastAsia" w:cs="Times New Roman"/>
      </w:rPr>
    </w:lvl>
    <w:lvl w:ilvl="7" w:tentative="1">
      <w:start w:val="1"/>
      <w:numFmt w:val="none"/>
      <w:lvlRestart w:val="0"/>
      <w:suff w:val="nothing"/>
      <w:lvlText w:val=""/>
      <w:lvlJc w:val="left"/>
      <w:rPr>
        <w:rFonts w:hint="eastAsia" w:cs="Times New Roman"/>
      </w:rPr>
    </w:lvl>
    <w:lvl w:ilvl="8" w:tentative="1">
      <w:start w:val="1"/>
      <w:numFmt w:val="none"/>
      <w:lvlRestart w:val="0"/>
      <w:suff w:val="nothing"/>
      <w:lvlText w:val=""/>
      <w:lvlJc w:val="left"/>
      <w:rPr>
        <w:rFonts w:hint="eastAsia" w:cs="Times New Roman"/>
      </w:rPr>
    </w:lvl>
  </w:abstractNum>
  <w:abstractNum w:abstractNumId="466628077">
    <w:nsid w:val="1BD02DED"/>
    <w:multiLevelType w:val="multilevel"/>
    <w:tmpl w:val="1BD02DED"/>
    <w:lvl w:ilvl="0" w:tentative="1">
      <w:start w:val="1"/>
      <w:numFmt w:val="decimal"/>
      <w:pStyle w:val="70"/>
      <w:suff w:val="space"/>
      <w:lvlText w:val="图%1 "/>
      <w:lvlJc w:val="left"/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z w:val="21"/>
        <w:szCs w:val="21"/>
        <w:u w:val="none"/>
      </w:rPr>
    </w:lvl>
    <w:lvl w:ilvl="1" w:tentative="1">
      <w:start w:val="1"/>
      <w:numFmt w:val="none"/>
      <w:lvlRestart w:val="0"/>
      <w:suff w:val="nothing"/>
      <w:lvlText w:val=""/>
      <w:lvlJc w:val="left"/>
      <w:rPr>
        <w:rFonts w:hint="eastAsia" w:ascii="黑体" w:eastAsia="黑体" w:cs="Times New Roman"/>
        <w:b w:val="0"/>
        <w:i w:val="0"/>
        <w:caps w:val="0"/>
        <w:strike w:val="0"/>
        <w:dstrike w:val="0"/>
        <w:outline w:val="0"/>
        <w:shadow w:val="0"/>
        <w:color w:val="auto"/>
        <w:sz w:val="21"/>
        <w:szCs w:val="21"/>
        <w:u w:val="none"/>
      </w:rPr>
    </w:lvl>
    <w:lvl w:ilvl="2" w:tentative="1">
      <w:start w:val="1"/>
      <w:numFmt w:val="none"/>
      <w:lvlRestart w:val="0"/>
      <w:suff w:val="nothing"/>
      <w:lvlText w:val=""/>
      <w:lvlJc w:val="left"/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z w:val="18"/>
        <w:szCs w:val="18"/>
        <w:u w:val="none"/>
      </w:rPr>
    </w:lvl>
    <w:lvl w:ilvl="3" w:tentative="1">
      <w:start w:val="1"/>
      <w:numFmt w:val="none"/>
      <w:lvlRestart w:val="0"/>
      <w:suff w:val="nothing"/>
      <w:lvlText w:val=""/>
      <w:lvlJc w:val="left"/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z w:val="21"/>
        <w:szCs w:val="21"/>
        <w:u w:val="none"/>
      </w:rPr>
    </w:lvl>
    <w:lvl w:ilvl="4" w:tentative="1">
      <w:start w:val="1"/>
      <w:numFmt w:val="none"/>
      <w:lvlRestart w:val="0"/>
      <w:suff w:val="nothing"/>
      <w:lvlText w:val=""/>
      <w:lvlJc w:val="left"/>
      <w:rPr>
        <w:rFonts w:hint="eastAsia" w:ascii="宋体" w:eastAsia="宋体" w:cs="Times New Roman"/>
        <w:b w:val="0"/>
        <w:i w:val="0"/>
        <w:caps w:val="0"/>
        <w:strike w:val="0"/>
        <w:dstrike w:val="0"/>
        <w:outline w:val="0"/>
        <w:shadow w:val="0"/>
        <w:color w:val="auto"/>
        <w:sz w:val="21"/>
        <w:szCs w:val="21"/>
        <w:u w:val="none"/>
      </w:rPr>
    </w:lvl>
    <w:lvl w:ilvl="5" w:tentative="1">
      <w:start w:val="1"/>
      <w:numFmt w:val="none"/>
      <w:lvlRestart w:val="0"/>
      <w:suff w:val="nothing"/>
      <w:lvlText w:val=""/>
      <w:lvlJc w:val="left"/>
      <w:rPr>
        <w:rFonts w:hint="eastAsia" w:cs="Times New Roman"/>
      </w:rPr>
    </w:lvl>
    <w:lvl w:ilvl="6" w:tentative="1">
      <w:start w:val="1"/>
      <w:numFmt w:val="none"/>
      <w:lvlRestart w:val="0"/>
      <w:suff w:val="nothing"/>
      <w:lvlText w:val=""/>
      <w:lvlJc w:val="left"/>
      <w:rPr>
        <w:rFonts w:hint="eastAsia" w:cs="Times New Roman"/>
      </w:rPr>
    </w:lvl>
    <w:lvl w:ilvl="7" w:tentative="1">
      <w:start w:val="1"/>
      <w:numFmt w:val="none"/>
      <w:lvlRestart w:val="0"/>
      <w:suff w:val="nothing"/>
      <w:lvlText w:val=""/>
      <w:lvlJc w:val="left"/>
      <w:rPr>
        <w:rFonts w:hint="eastAsia" w:cs="Times New Roman"/>
      </w:rPr>
    </w:lvl>
    <w:lvl w:ilvl="8" w:tentative="1">
      <w:start w:val="1"/>
      <w:numFmt w:val="none"/>
      <w:lvlRestart w:val="0"/>
      <w:suff w:val="nothing"/>
      <w:lvlText w:val=""/>
      <w:lvlJc w:val="left"/>
      <w:rPr>
        <w:rFonts w:hint="eastAsia" w:cs="Times New Roman"/>
      </w:rPr>
    </w:lvl>
  </w:abstractNum>
  <w:num w:numId="1">
    <w:abstractNumId w:val="312830684"/>
  </w:num>
  <w:num w:numId="2">
    <w:abstractNumId w:val="1001471294"/>
  </w:num>
  <w:num w:numId="3">
    <w:abstractNumId w:val="230164014"/>
  </w:num>
  <w:num w:numId="4">
    <w:abstractNumId w:val="1544637447"/>
  </w:num>
  <w:num w:numId="5">
    <w:abstractNumId w:val="466628077"/>
  </w:num>
  <w:num w:numId="6">
    <w:abstractNumId w:val="3115635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75DB"/>
    <w:rsid w:val="00001A0D"/>
    <w:rsid w:val="0000576B"/>
    <w:rsid w:val="000071D1"/>
    <w:rsid w:val="00012882"/>
    <w:rsid w:val="00014BAA"/>
    <w:rsid w:val="00014D5B"/>
    <w:rsid w:val="0001558A"/>
    <w:rsid w:val="00017559"/>
    <w:rsid w:val="00017F09"/>
    <w:rsid w:val="00022510"/>
    <w:rsid w:val="00024535"/>
    <w:rsid w:val="00024977"/>
    <w:rsid w:val="00026FBF"/>
    <w:rsid w:val="000278F6"/>
    <w:rsid w:val="000338EC"/>
    <w:rsid w:val="00036242"/>
    <w:rsid w:val="00037065"/>
    <w:rsid w:val="000406E3"/>
    <w:rsid w:val="0004077F"/>
    <w:rsid w:val="0004219A"/>
    <w:rsid w:val="000431C8"/>
    <w:rsid w:val="00043926"/>
    <w:rsid w:val="00044576"/>
    <w:rsid w:val="00044ACE"/>
    <w:rsid w:val="000455EC"/>
    <w:rsid w:val="00046491"/>
    <w:rsid w:val="00046681"/>
    <w:rsid w:val="00050963"/>
    <w:rsid w:val="00050BC7"/>
    <w:rsid w:val="0005192F"/>
    <w:rsid w:val="0005395D"/>
    <w:rsid w:val="00055FEB"/>
    <w:rsid w:val="00056D15"/>
    <w:rsid w:val="00061092"/>
    <w:rsid w:val="00063776"/>
    <w:rsid w:val="000704C7"/>
    <w:rsid w:val="0007198B"/>
    <w:rsid w:val="00071F1F"/>
    <w:rsid w:val="00074A55"/>
    <w:rsid w:val="00074A98"/>
    <w:rsid w:val="00075712"/>
    <w:rsid w:val="00083FE4"/>
    <w:rsid w:val="0008428F"/>
    <w:rsid w:val="0008525C"/>
    <w:rsid w:val="000854E0"/>
    <w:rsid w:val="000909DD"/>
    <w:rsid w:val="00090AD5"/>
    <w:rsid w:val="00090F07"/>
    <w:rsid w:val="0009159C"/>
    <w:rsid w:val="000955E0"/>
    <w:rsid w:val="00095E28"/>
    <w:rsid w:val="00097E36"/>
    <w:rsid w:val="000A0AC5"/>
    <w:rsid w:val="000A1CB3"/>
    <w:rsid w:val="000A2D36"/>
    <w:rsid w:val="000A34A3"/>
    <w:rsid w:val="000A417D"/>
    <w:rsid w:val="000A53EE"/>
    <w:rsid w:val="000A72DA"/>
    <w:rsid w:val="000A77AF"/>
    <w:rsid w:val="000B0FB9"/>
    <w:rsid w:val="000B376F"/>
    <w:rsid w:val="000B6C8B"/>
    <w:rsid w:val="000C01AB"/>
    <w:rsid w:val="000C2CF8"/>
    <w:rsid w:val="000C3FE7"/>
    <w:rsid w:val="000D08F9"/>
    <w:rsid w:val="000D2A58"/>
    <w:rsid w:val="000D2CC5"/>
    <w:rsid w:val="000D5155"/>
    <w:rsid w:val="000D6E2C"/>
    <w:rsid w:val="000D7422"/>
    <w:rsid w:val="000E308F"/>
    <w:rsid w:val="000E3E86"/>
    <w:rsid w:val="000E496F"/>
    <w:rsid w:val="000E626F"/>
    <w:rsid w:val="000E6E67"/>
    <w:rsid w:val="000F0E4A"/>
    <w:rsid w:val="000F232C"/>
    <w:rsid w:val="000F3291"/>
    <w:rsid w:val="000F60BB"/>
    <w:rsid w:val="001008A8"/>
    <w:rsid w:val="00101AA9"/>
    <w:rsid w:val="001042D0"/>
    <w:rsid w:val="0010451A"/>
    <w:rsid w:val="0010473A"/>
    <w:rsid w:val="0011298E"/>
    <w:rsid w:val="001140AF"/>
    <w:rsid w:val="00114457"/>
    <w:rsid w:val="001147CB"/>
    <w:rsid w:val="00120240"/>
    <w:rsid w:val="001229BA"/>
    <w:rsid w:val="00125E84"/>
    <w:rsid w:val="00127006"/>
    <w:rsid w:val="00127E14"/>
    <w:rsid w:val="00130E97"/>
    <w:rsid w:val="00131390"/>
    <w:rsid w:val="00131BA9"/>
    <w:rsid w:val="00132DDE"/>
    <w:rsid w:val="00134941"/>
    <w:rsid w:val="00134B02"/>
    <w:rsid w:val="00137D7A"/>
    <w:rsid w:val="00142ACB"/>
    <w:rsid w:val="001436AE"/>
    <w:rsid w:val="0014570C"/>
    <w:rsid w:val="001458C0"/>
    <w:rsid w:val="00145AE3"/>
    <w:rsid w:val="001470D5"/>
    <w:rsid w:val="0014717B"/>
    <w:rsid w:val="001501FC"/>
    <w:rsid w:val="0015194A"/>
    <w:rsid w:val="00152168"/>
    <w:rsid w:val="00153BDA"/>
    <w:rsid w:val="00153D64"/>
    <w:rsid w:val="001565AA"/>
    <w:rsid w:val="00160657"/>
    <w:rsid w:val="00160831"/>
    <w:rsid w:val="00160C30"/>
    <w:rsid w:val="001640F9"/>
    <w:rsid w:val="00165521"/>
    <w:rsid w:val="00165C06"/>
    <w:rsid w:val="0016650B"/>
    <w:rsid w:val="00167850"/>
    <w:rsid w:val="0017026E"/>
    <w:rsid w:val="00170D14"/>
    <w:rsid w:val="00170F3B"/>
    <w:rsid w:val="00174E9B"/>
    <w:rsid w:val="00175B89"/>
    <w:rsid w:val="001809DD"/>
    <w:rsid w:val="00181A55"/>
    <w:rsid w:val="00181D9B"/>
    <w:rsid w:val="00182228"/>
    <w:rsid w:val="00182B36"/>
    <w:rsid w:val="001849BD"/>
    <w:rsid w:val="001856AD"/>
    <w:rsid w:val="00194549"/>
    <w:rsid w:val="00195078"/>
    <w:rsid w:val="001A26F3"/>
    <w:rsid w:val="001A3B3B"/>
    <w:rsid w:val="001A67AD"/>
    <w:rsid w:val="001B37A9"/>
    <w:rsid w:val="001B3A76"/>
    <w:rsid w:val="001B4FCC"/>
    <w:rsid w:val="001B73BA"/>
    <w:rsid w:val="001B7B4F"/>
    <w:rsid w:val="001C1D50"/>
    <w:rsid w:val="001C2AC1"/>
    <w:rsid w:val="001C3BC3"/>
    <w:rsid w:val="001C6012"/>
    <w:rsid w:val="001C7A98"/>
    <w:rsid w:val="001D258D"/>
    <w:rsid w:val="001D540D"/>
    <w:rsid w:val="001D60A7"/>
    <w:rsid w:val="001D7D08"/>
    <w:rsid w:val="001E5420"/>
    <w:rsid w:val="001E547D"/>
    <w:rsid w:val="001E5E46"/>
    <w:rsid w:val="001E61E4"/>
    <w:rsid w:val="001E72C2"/>
    <w:rsid w:val="001F066C"/>
    <w:rsid w:val="001F081D"/>
    <w:rsid w:val="00202457"/>
    <w:rsid w:val="00202814"/>
    <w:rsid w:val="00203AA5"/>
    <w:rsid w:val="002066EB"/>
    <w:rsid w:val="002077F3"/>
    <w:rsid w:val="00210FF0"/>
    <w:rsid w:val="002121EA"/>
    <w:rsid w:val="00212F50"/>
    <w:rsid w:val="00213794"/>
    <w:rsid w:val="002137E3"/>
    <w:rsid w:val="00217420"/>
    <w:rsid w:val="0022053F"/>
    <w:rsid w:val="0022724B"/>
    <w:rsid w:val="002279FD"/>
    <w:rsid w:val="0023065A"/>
    <w:rsid w:val="00230BB1"/>
    <w:rsid w:val="00233FC8"/>
    <w:rsid w:val="002342CF"/>
    <w:rsid w:val="00234852"/>
    <w:rsid w:val="00235258"/>
    <w:rsid w:val="00235AE0"/>
    <w:rsid w:val="00240801"/>
    <w:rsid w:val="002470F9"/>
    <w:rsid w:val="002472C3"/>
    <w:rsid w:val="002474D1"/>
    <w:rsid w:val="002475AB"/>
    <w:rsid w:val="00247D61"/>
    <w:rsid w:val="0025018E"/>
    <w:rsid w:val="00252A90"/>
    <w:rsid w:val="00252FDB"/>
    <w:rsid w:val="002563FB"/>
    <w:rsid w:val="00257274"/>
    <w:rsid w:val="00260DC7"/>
    <w:rsid w:val="00267C26"/>
    <w:rsid w:val="0027007B"/>
    <w:rsid w:val="00273126"/>
    <w:rsid w:val="00274CE0"/>
    <w:rsid w:val="00275FC7"/>
    <w:rsid w:val="002770DC"/>
    <w:rsid w:val="002807F1"/>
    <w:rsid w:val="0028234F"/>
    <w:rsid w:val="00290DBD"/>
    <w:rsid w:val="0029132A"/>
    <w:rsid w:val="002926E0"/>
    <w:rsid w:val="00292ABF"/>
    <w:rsid w:val="0029333F"/>
    <w:rsid w:val="00294097"/>
    <w:rsid w:val="002977FC"/>
    <w:rsid w:val="002A0B7D"/>
    <w:rsid w:val="002A36F9"/>
    <w:rsid w:val="002A4AC3"/>
    <w:rsid w:val="002A54E8"/>
    <w:rsid w:val="002A5AB0"/>
    <w:rsid w:val="002A648F"/>
    <w:rsid w:val="002A6CB3"/>
    <w:rsid w:val="002A6DCD"/>
    <w:rsid w:val="002B177C"/>
    <w:rsid w:val="002B231F"/>
    <w:rsid w:val="002B23C3"/>
    <w:rsid w:val="002C1546"/>
    <w:rsid w:val="002C3AE9"/>
    <w:rsid w:val="002C49B5"/>
    <w:rsid w:val="002D1D35"/>
    <w:rsid w:val="002D2768"/>
    <w:rsid w:val="002D2ABD"/>
    <w:rsid w:val="002D6EC9"/>
    <w:rsid w:val="002D7330"/>
    <w:rsid w:val="002D7733"/>
    <w:rsid w:val="002E1C62"/>
    <w:rsid w:val="002E3A43"/>
    <w:rsid w:val="002E3D3A"/>
    <w:rsid w:val="002E45F0"/>
    <w:rsid w:val="002E46BF"/>
    <w:rsid w:val="002E4E2B"/>
    <w:rsid w:val="002F0493"/>
    <w:rsid w:val="002F0DED"/>
    <w:rsid w:val="002F191E"/>
    <w:rsid w:val="002F3360"/>
    <w:rsid w:val="002F4C26"/>
    <w:rsid w:val="002F6366"/>
    <w:rsid w:val="00303E94"/>
    <w:rsid w:val="00305042"/>
    <w:rsid w:val="00306A86"/>
    <w:rsid w:val="0031217C"/>
    <w:rsid w:val="00313501"/>
    <w:rsid w:val="003226F6"/>
    <w:rsid w:val="003234AB"/>
    <w:rsid w:val="00324E73"/>
    <w:rsid w:val="003257BC"/>
    <w:rsid w:val="003260EE"/>
    <w:rsid w:val="003314E9"/>
    <w:rsid w:val="00333D03"/>
    <w:rsid w:val="00334B59"/>
    <w:rsid w:val="00334D89"/>
    <w:rsid w:val="00335095"/>
    <w:rsid w:val="00336272"/>
    <w:rsid w:val="00337F7A"/>
    <w:rsid w:val="003415DF"/>
    <w:rsid w:val="00341951"/>
    <w:rsid w:val="00344B8B"/>
    <w:rsid w:val="00345F29"/>
    <w:rsid w:val="003473D2"/>
    <w:rsid w:val="003529AA"/>
    <w:rsid w:val="0036039A"/>
    <w:rsid w:val="003607F4"/>
    <w:rsid w:val="00362D60"/>
    <w:rsid w:val="003646CF"/>
    <w:rsid w:val="00367691"/>
    <w:rsid w:val="0037115F"/>
    <w:rsid w:val="003724C4"/>
    <w:rsid w:val="00372722"/>
    <w:rsid w:val="00373701"/>
    <w:rsid w:val="003739E4"/>
    <w:rsid w:val="00373A28"/>
    <w:rsid w:val="003746B0"/>
    <w:rsid w:val="00375904"/>
    <w:rsid w:val="003776E4"/>
    <w:rsid w:val="00381609"/>
    <w:rsid w:val="00384757"/>
    <w:rsid w:val="00384B6E"/>
    <w:rsid w:val="00384DA2"/>
    <w:rsid w:val="003865D4"/>
    <w:rsid w:val="003873A4"/>
    <w:rsid w:val="003918D8"/>
    <w:rsid w:val="00397DD6"/>
    <w:rsid w:val="003A040C"/>
    <w:rsid w:val="003A0C91"/>
    <w:rsid w:val="003A1A0F"/>
    <w:rsid w:val="003A324A"/>
    <w:rsid w:val="003A55E9"/>
    <w:rsid w:val="003A6E97"/>
    <w:rsid w:val="003B0E1B"/>
    <w:rsid w:val="003B22B3"/>
    <w:rsid w:val="003B384C"/>
    <w:rsid w:val="003B6CB9"/>
    <w:rsid w:val="003C109B"/>
    <w:rsid w:val="003D08C5"/>
    <w:rsid w:val="003D1B85"/>
    <w:rsid w:val="003D31B1"/>
    <w:rsid w:val="003D3E34"/>
    <w:rsid w:val="003D3F51"/>
    <w:rsid w:val="003D4DDE"/>
    <w:rsid w:val="003D4F5D"/>
    <w:rsid w:val="003D51C6"/>
    <w:rsid w:val="003D7BEC"/>
    <w:rsid w:val="003D7E50"/>
    <w:rsid w:val="003E39FD"/>
    <w:rsid w:val="003E6074"/>
    <w:rsid w:val="003E6673"/>
    <w:rsid w:val="003F1922"/>
    <w:rsid w:val="003F3924"/>
    <w:rsid w:val="003F3B36"/>
    <w:rsid w:val="003F5180"/>
    <w:rsid w:val="003F554E"/>
    <w:rsid w:val="003F61F5"/>
    <w:rsid w:val="0040048A"/>
    <w:rsid w:val="00405C1C"/>
    <w:rsid w:val="004141D1"/>
    <w:rsid w:val="00416EC6"/>
    <w:rsid w:val="00417418"/>
    <w:rsid w:val="00420180"/>
    <w:rsid w:val="00420206"/>
    <w:rsid w:val="00421520"/>
    <w:rsid w:val="00423A9B"/>
    <w:rsid w:val="00424A8F"/>
    <w:rsid w:val="00424F97"/>
    <w:rsid w:val="00427A58"/>
    <w:rsid w:val="004312AC"/>
    <w:rsid w:val="0043221F"/>
    <w:rsid w:val="004336BF"/>
    <w:rsid w:val="0043436D"/>
    <w:rsid w:val="00436494"/>
    <w:rsid w:val="004419E7"/>
    <w:rsid w:val="004420CF"/>
    <w:rsid w:val="00443DC2"/>
    <w:rsid w:val="004508DE"/>
    <w:rsid w:val="004531A5"/>
    <w:rsid w:val="00453B83"/>
    <w:rsid w:val="004602CC"/>
    <w:rsid w:val="004603B7"/>
    <w:rsid w:val="004614A3"/>
    <w:rsid w:val="00462833"/>
    <w:rsid w:val="00465700"/>
    <w:rsid w:val="004676D1"/>
    <w:rsid w:val="00467A97"/>
    <w:rsid w:val="00471DB6"/>
    <w:rsid w:val="00473E75"/>
    <w:rsid w:val="0047543F"/>
    <w:rsid w:val="004775DB"/>
    <w:rsid w:val="00480774"/>
    <w:rsid w:val="00482546"/>
    <w:rsid w:val="00482711"/>
    <w:rsid w:val="00484C87"/>
    <w:rsid w:val="00486B9A"/>
    <w:rsid w:val="00487393"/>
    <w:rsid w:val="00490B1D"/>
    <w:rsid w:val="0049413B"/>
    <w:rsid w:val="004950E5"/>
    <w:rsid w:val="0049723B"/>
    <w:rsid w:val="004976C7"/>
    <w:rsid w:val="004A127B"/>
    <w:rsid w:val="004A2183"/>
    <w:rsid w:val="004A22E0"/>
    <w:rsid w:val="004A49E6"/>
    <w:rsid w:val="004A5609"/>
    <w:rsid w:val="004B1B87"/>
    <w:rsid w:val="004B1FF3"/>
    <w:rsid w:val="004B2263"/>
    <w:rsid w:val="004B3EA0"/>
    <w:rsid w:val="004B516F"/>
    <w:rsid w:val="004B70CF"/>
    <w:rsid w:val="004B79D0"/>
    <w:rsid w:val="004C0260"/>
    <w:rsid w:val="004C13FA"/>
    <w:rsid w:val="004C568A"/>
    <w:rsid w:val="004C6F11"/>
    <w:rsid w:val="004C71E9"/>
    <w:rsid w:val="004C7C06"/>
    <w:rsid w:val="004D193C"/>
    <w:rsid w:val="004D2402"/>
    <w:rsid w:val="004D279F"/>
    <w:rsid w:val="004E16D3"/>
    <w:rsid w:val="004E1E8D"/>
    <w:rsid w:val="004E3DA4"/>
    <w:rsid w:val="004E3E22"/>
    <w:rsid w:val="004E5EE4"/>
    <w:rsid w:val="004E674A"/>
    <w:rsid w:val="004E72D3"/>
    <w:rsid w:val="004F0B87"/>
    <w:rsid w:val="004F0F8A"/>
    <w:rsid w:val="004F32FE"/>
    <w:rsid w:val="004F6064"/>
    <w:rsid w:val="004F6BE8"/>
    <w:rsid w:val="00500B96"/>
    <w:rsid w:val="005011E3"/>
    <w:rsid w:val="0050211E"/>
    <w:rsid w:val="0050272F"/>
    <w:rsid w:val="00504764"/>
    <w:rsid w:val="00512792"/>
    <w:rsid w:val="00515862"/>
    <w:rsid w:val="0052291C"/>
    <w:rsid w:val="005238FB"/>
    <w:rsid w:val="00525FB3"/>
    <w:rsid w:val="00526FFF"/>
    <w:rsid w:val="00532FF6"/>
    <w:rsid w:val="0053396D"/>
    <w:rsid w:val="00534675"/>
    <w:rsid w:val="00536003"/>
    <w:rsid w:val="00537D49"/>
    <w:rsid w:val="00543634"/>
    <w:rsid w:val="005455E7"/>
    <w:rsid w:val="00546D2A"/>
    <w:rsid w:val="0055000E"/>
    <w:rsid w:val="005505CE"/>
    <w:rsid w:val="005509B8"/>
    <w:rsid w:val="005561C1"/>
    <w:rsid w:val="0055745C"/>
    <w:rsid w:val="00557D7A"/>
    <w:rsid w:val="00557F01"/>
    <w:rsid w:val="005600DA"/>
    <w:rsid w:val="00563382"/>
    <w:rsid w:val="005645A1"/>
    <w:rsid w:val="00564FD1"/>
    <w:rsid w:val="005678B0"/>
    <w:rsid w:val="005700B1"/>
    <w:rsid w:val="00570BE5"/>
    <w:rsid w:val="00571469"/>
    <w:rsid w:val="00571BED"/>
    <w:rsid w:val="00571EC6"/>
    <w:rsid w:val="005722CC"/>
    <w:rsid w:val="00573114"/>
    <w:rsid w:val="0057372B"/>
    <w:rsid w:val="00577054"/>
    <w:rsid w:val="0058030D"/>
    <w:rsid w:val="00583231"/>
    <w:rsid w:val="005865DC"/>
    <w:rsid w:val="005867E6"/>
    <w:rsid w:val="0058779D"/>
    <w:rsid w:val="00590D02"/>
    <w:rsid w:val="005930ED"/>
    <w:rsid w:val="00593EC1"/>
    <w:rsid w:val="00594FB6"/>
    <w:rsid w:val="005A187C"/>
    <w:rsid w:val="005A1EA1"/>
    <w:rsid w:val="005A4D38"/>
    <w:rsid w:val="005B07FA"/>
    <w:rsid w:val="005B4FEE"/>
    <w:rsid w:val="005B775D"/>
    <w:rsid w:val="005C2416"/>
    <w:rsid w:val="005C52B4"/>
    <w:rsid w:val="005D1FA7"/>
    <w:rsid w:val="005D271A"/>
    <w:rsid w:val="005D33CB"/>
    <w:rsid w:val="005D3AF5"/>
    <w:rsid w:val="005D4235"/>
    <w:rsid w:val="005E04C5"/>
    <w:rsid w:val="005E3201"/>
    <w:rsid w:val="005E326D"/>
    <w:rsid w:val="005E4BB8"/>
    <w:rsid w:val="005F0284"/>
    <w:rsid w:val="005F3CB2"/>
    <w:rsid w:val="005F4B18"/>
    <w:rsid w:val="005F5D3A"/>
    <w:rsid w:val="005F69E1"/>
    <w:rsid w:val="0060158B"/>
    <w:rsid w:val="00602505"/>
    <w:rsid w:val="00602D55"/>
    <w:rsid w:val="006042AD"/>
    <w:rsid w:val="00604D0F"/>
    <w:rsid w:val="00605BB0"/>
    <w:rsid w:val="00610E15"/>
    <w:rsid w:val="00613328"/>
    <w:rsid w:val="00613553"/>
    <w:rsid w:val="006164C9"/>
    <w:rsid w:val="00617043"/>
    <w:rsid w:val="00617F9D"/>
    <w:rsid w:val="006228A1"/>
    <w:rsid w:val="00627249"/>
    <w:rsid w:val="0063040C"/>
    <w:rsid w:val="00630DC4"/>
    <w:rsid w:val="0063157E"/>
    <w:rsid w:val="00635488"/>
    <w:rsid w:val="00636011"/>
    <w:rsid w:val="00637324"/>
    <w:rsid w:val="0064190B"/>
    <w:rsid w:val="006438EA"/>
    <w:rsid w:val="006451EA"/>
    <w:rsid w:val="00645DC5"/>
    <w:rsid w:val="00652D54"/>
    <w:rsid w:val="00653A8B"/>
    <w:rsid w:val="00654AAF"/>
    <w:rsid w:val="006560AF"/>
    <w:rsid w:val="00656E34"/>
    <w:rsid w:val="00660182"/>
    <w:rsid w:val="006639E7"/>
    <w:rsid w:val="00664CD1"/>
    <w:rsid w:val="00667353"/>
    <w:rsid w:val="00673498"/>
    <w:rsid w:val="00677F88"/>
    <w:rsid w:val="00682A5A"/>
    <w:rsid w:val="00682AE4"/>
    <w:rsid w:val="006843D9"/>
    <w:rsid w:val="00684C14"/>
    <w:rsid w:val="00685912"/>
    <w:rsid w:val="00685A73"/>
    <w:rsid w:val="0068745E"/>
    <w:rsid w:val="006912B9"/>
    <w:rsid w:val="00691BB9"/>
    <w:rsid w:val="00691F69"/>
    <w:rsid w:val="00693999"/>
    <w:rsid w:val="00694325"/>
    <w:rsid w:val="0069537C"/>
    <w:rsid w:val="00697DDD"/>
    <w:rsid w:val="006A2386"/>
    <w:rsid w:val="006A3D6A"/>
    <w:rsid w:val="006A5019"/>
    <w:rsid w:val="006B0AE5"/>
    <w:rsid w:val="006B1399"/>
    <w:rsid w:val="006B4440"/>
    <w:rsid w:val="006B67C7"/>
    <w:rsid w:val="006B67DC"/>
    <w:rsid w:val="006B6D43"/>
    <w:rsid w:val="006B78F2"/>
    <w:rsid w:val="006C179F"/>
    <w:rsid w:val="006C6C6C"/>
    <w:rsid w:val="006C784B"/>
    <w:rsid w:val="006D48BC"/>
    <w:rsid w:val="006E0086"/>
    <w:rsid w:val="006E174D"/>
    <w:rsid w:val="006E5D07"/>
    <w:rsid w:val="006E7180"/>
    <w:rsid w:val="006F1D64"/>
    <w:rsid w:val="006F2A00"/>
    <w:rsid w:val="006F2A3D"/>
    <w:rsid w:val="006F5D0F"/>
    <w:rsid w:val="0070250E"/>
    <w:rsid w:val="00704800"/>
    <w:rsid w:val="007055F0"/>
    <w:rsid w:val="0070590F"/>
    <w:rsid w:val="00705A04"/>
    <w:rsid w:val="00710AFF"/>
    <w:rsid w:val="007114B3"/>
    <w:rsid w:val="0071387F"/>
    <w:rsid w:val="0071479A"/>
    <w:rsid w:val="00716F5C"/>
    <w:rsid w:val="007226D6"/>
    <w:rsid w:val="00723210"/>
    <w:rsid w:val="007234E7"/>
    <w:rsid w:val="00723635"/>
    <w:rsid w:val="00724738"/>
    <w:rsid w:val="00724B3F"/>
    <w:rsid w:val="00725519"/>
    <w:rsid w:val="007353C6"/>
    <w:rsid w:val="00735CDF"/>
    <w:rsid w:val="00735E4A"/>
    <w:rsid w:val="00736AF8"/>
    <w:rsid w:val="007404D8"/>
    <w:rsid w:val="00753CA7"/>
    <w:rsid w:val="00753EFD"/>
    <w:rsid w:val="007543AE"/>
    <w:rsid w:val="00754621"/>
    <w:rsid w:val="00754DE9"/>
    <w:rsid w:val="007604DC"/>
    <w:rsid w:val="00760E7E"/>
    <w:rsid w:val="00763B0F"/>
    <w:rsid w:val="007700A8"/>
    <w:rsid w:val="00770180"/>
    <w:rsid w:val="00773BE8"/>
    <w:rsid w:val="007756A0"/>
    <w:rsid w:val="00775A6D"/>
    <w:rsid w:val="00775D1B"/>
    <w:rsid w:val="0077722F"/>
    <w:rsid w:val="007773F6"/>
    <w:rsid w:val="00777444"/>
    <w:rsid w:val="00777EA1"/>
    <w:rsid w:val="00781693"/>
    <w:rsid w:val="007818D9"/>
    <w:rsid w:val="00782BEC"/>
    <w:rsid w:val="00783F20"/>
    <w:rsid w:val="007844B1"/>
    <w:rsid w:val="0078585C"/>
    <w:rsid w:val="00786AB5"/>
    <w:rsid w:val="007905CA"/>
    <w:rsid w:val="00795135"/>
    <w:rsid w:val="00797D15"/>
    <w:rsid w:val="007A061A"/>
    <w:rsid w:val="007A07D6"/>
    <w:rsid w:val="007A3A8A"/>
    <w:rsid w:val="007B11AC"/>
    <w:rsid w:val="007B3D6D"/>
    <w:rsid w:val="007C0742"/>
    <w:rsid w:val="007C3D9B"/>
    <w:rsid w:val="007C53E9"/>
    <w:rsid w:val="007D5475"/>
    <w:rsid w:val="007D56C3"/>
    <w:rsid w:val="007D5A54"/>
    <w:rsid w:val="007E0CDB"/>
    <w:rsid w:val="007E186B"/>
    <w:rsid w:val="007E2C8A"/>
    <w:rsid w:val="007E5C17"/>
    <w:rsid w:val="007F111A"/>
    <w:rsid w:val="007F2361"/>
    <w:rsid w:val="007F3FD5"/>
    <w:rsid w:val="007F63FB"/>
    <w:rsid w:val="008006E4"/>
    <w:rsid w:val="00802132"/>
    <w:rsid w:val="0080345F"/>
    <w:rsid w:val="00805662"/>
    <w:rsid w:val="00806483"/>
    <w:rsid w:val="008068C2"/>
    <w:rsid w:val="00807038"/>
    <w:rsid w:val="008110CA"/>
    <w:rsid w:val="00813E36"/>
    <w:rsid w:val="00814382"/>
    <w:rsid w:val="00814A3B"/>
    <w:rsid w:val="00815059"/>
    <w:rsid w:val="008150C0"/>
    <w:rsid w:val="0081630D"/>
    <w:rsid w:val="00817F14"/>
    <w:rsid w:val="0082094F"/>
    <w:rsid w:val="00822731"/>
    <w:rsid w:val="008231E5"/>
    <w:rsid w:val="008272D2"/>
    <w:rsid w:val="008305A5"/>
    <w:rsid w:val="0083066F"/>
    <w:rsid w:val="008315A0"/>
    <w:rsid w:val="008321E1"/>
    <w:rsid w:val="008352B7"/>
    <w:rsid w:val="008358CB"/>
    <w:rsid w:val="00835C11"/>
    <w:rsid w:val="00841134"/>
    <w:rsid w:val="00841176"/>
    <w:rsid w:val="008412A4"/>
    <w:rsid w:val="008466D0"/>
    <w:rsid w:val="008519D1"/>
    <w:rsid w:val="008545A4"/>
    <w:rsid w:val="00854C42"/>
    <w:rsid w:val="008568B1"/>
    <w:rsid w:val="00856F2E"/>
    <w:rsid w:val="008633F9"/>
    <w:rsid w:val="008637E6"/>
    <w:rsid w:val="00863D91"/>
    <w:rsid w:val="0086604A"/>
    <w:rsid w:val="00866602"/>
    <w:rsid w:val="008700BC"/>
    <w:rsid w:val="00871F76"/>
    <w:rsid w:val="00873C50"/>
    <w:rsid w:val="008770DF"/>
    <w:rsid w:val="00883D49"/>
    <w:rsid w:val="00884548"/>
    <w:rsid w:val="00885CF4"/>
    <w:rsid w:val="008863B0"/>
    <w:rsid w:val="008932C8"/>
    <w:rsid w:val="008936EB"/>
    <w:rsid w:val="00896922"/>
    <w:rsid w:val="008A1950"/>
    <w:rsid w:val="008A4206"/>
    <w:rsid w:val="008A57F4"/>
    <w:rsid w:val="008A6DD4"/>
    <w:rsid w:val="008B3A0F"/>
    <w:rsid w:val="008B6941"/>
    <w:rsid w:val="008C1768"/>
    <w:rsid w:val="008C2165"/>
    <w:rsid w:val="008D5F7D"/>
    <w:rsid w:val="008D66B6"/>
    <w:rsid w:val="008E4069"/>
    <w:rsid w:val="008E4690"/>
    <w:rsid w:val="008E6DD3"/>
    <w:rsid w:val="008E7D81"/>
    <w:rsid w:val="008F0801"/>
    <w:rsid w:val="008F20BF"/>
    <w:rsid w:val="008F48AF"/>
    <w:rsid w:val="008F4D09"/>
    <w:rsid w:val="008F50DB"/>
    <w:rsid w:val="008F53C1"/>
    <w:rsid w:val="008F7761"/>
    <w:rsid w:val="008F7DF6"/>
    <w:rsid w:val="00901E24"/>
    <w:rsid w:val="0090269C"/>
    <w:rsid w:val="00903006"/>
    <w:rsid w:val="00904C10"/>
    <w:rsid w:val="0090735C"/>
    <w:rsid w:val="00907E2C"/>
    <w:rsid w:val="0091209C"/>
    <w:rsid w:val="009138D2"/>
    <w:rsid w:val="00913CD6"/>
    <w:rsid w:val="00914703"/>
    <w:rsid w:val="00916B7B"/>
    <w:rsid w:val="009174D2"/>
    <w:rsid w:val="00920085"/>
    <w:rsid w:val="00922A08"/>
    <w:rsid w:val="00927218"/>
    <w:rsid w:val="009336F5"/>
    <w:rsid w:val="0093370E"/>
    <w:rsid w:val="00935B36"/>
    <w:rsid w:val="00937845"/>
    <w:rsid w:val="00937F01"/>
    <w:rsid w:val="00940B26"/>
    <w:rsid w:val="0094229E"/>
    <w:rsid w:val="00942668"/>
    <w:rsid w:val="00951078"/>
    <w:rsid w:val="00956E5A"/>
    <w:rsid w:val="00962154"/>
    <w:rsid w:val="0096386A"/>
    <w:rsid w:val="009655FC"/>
    <w:rsid w:val="0097140A"/>
    <w:rsid w:val="00971815"/>
    <w:rsid w:val="009725D6"/>
    <w:rsid w:val="00972E6B"/>
    <w:rsid w:val="009748BA"/>
    <w:rsid w:val="00976F1C"/>
    <w:rsid w:val="00977D3F"/>
    <w:rsid w:val="00980068"/>
    <w:rsid w:val="0098015E"/>
    <w:rsid w:val="00980285"/>
    <w:rsid w:val="00980636"/>
    <w:rsid w:val="00983A6B"/>
    <w:rsid w:val="0098404D"/>
    <w:rsid w:val="00984566"/>
    <w:rsid w:val="00987DB1"/>
    <w:rsid w:val="00987FB4"/>
    <w:rsid w:val="00992175"/>
    <w:rsid w:val="009933A3"/>
    <w:rsid w:val="00996D78"/>
    <w:rsid w:val="009A01D2"/>
    <w:rsid w:val="009A168E"/>
    <w:rsid w:val="009A1B9A"/>
    <w:rsid w:val="009A3C0B"/>
    <w:rsid w:val="009A4A8B"/>
    <w:rsid w:val="009A523A"/>
    <w:rsid w:val="009A55B8"/>
    <w:rsid w:val="009A5BA4"/>
    <w:rsid w:val="009A5DCA"/>
    <w:rsid w:val="009B069D"/>
    <w:rsid w:val="009C2E23"/>
    <w:rsid w:val="009C364F"/>
    <w:rsid w:val="009C472C"/>
    <w:rsid w:val="009C749D"/>
    <w:rsid w:val="009D16A1"/>
    <w:rsid w:val="009D3C37"/>
    <w:rsid w:val="009D40DF"/>
    <w:rsid w:val="009D5486"/>
    <w:rsid w:val="009D56AC"/>
    <w:rsid w:val="009D5E15"/>
    <w:rsid w:val="009D6344"/>
    <w:rsid w:val="009D6349"/>
    <w:rsid w:val="009D6908"/>
    <w:rsid w:val="009E3644"/>
    <w:rsid w:val="009E5117"/>
    <w:rsid w:val="009E5D04"/>
    <w:rsid w:val="009F0984"/>
    <w:rsid w:val="009F1843"/>
    <w:rsid w:val="009F19E9"/>
    <w:rsid w:val="009F1E1E"/>
    <w:rsid w:val="00A0050E"/>
    <w:rsid w:val="00A00ECF"/>
    <w:rsid w:val="00A01007"/>
    <w:rsid w:val="00A03665"/>
    <w:rsid w:val="00A051C4"/>
    <w:rsid w:val="00A1683D"/>
    <w:rsid w:val="00A16A8F"/>
    <w:rsid w:val="00A16E6A"/>
    <w:rsid w:val="00A21B7F"/>
    <w:rsid w:val="00A23049"/>
    <w:rsid w:val="00A24DC4"/>
    <w:rsid w:val="00A25F31"/>
    <w:rsid w:val="00A30CC8"/>
    <w:rsid w:val="00A364F0"/>
    <w:rsid w:val="00A36AD8"/>
    <w:rsid w:val="00A40A0C"/>
    <w:rsid w:val="00A52484"/>
    <w:rsid w:val="00A56730"/>
    <w:rsid w:val="00A61020"/>
    <w:rsid w:val="00A62EF8"/>
    <w:rsid w:val="00A63FA4"/>
    <w:rsid w:val="00A65979"/>
    <w:rsid w:val="00A67FCA"/>
    <w:rsid w:val="00A7030C"/>
    <w:rsid w:val="00A70548"/>
    <w:rsid w:val="00A73915"/>
    <w:rsid w:val="00A73E50"/>
    <w:rsid w:val="00A77AAF"/>
    <w:rsid w:val="00A80340"/>
    <w:rsid w:val="00A82295"/>
    <w:rsid w:val="00A831C1"/>
    <w:rsid w:val="00A84286"/>
    <w:rsid w:val="00A85418"/>
    <w:rsid w:val="00A85CAD"/>
    <w:rsid w:val="00A8785D"/>
    <w:rsid w:val="00A91658"/>
    <w:rsid w:val="00A94C31"/>
    <w:rsid w:val="00A957BB"/>
    <w:rsid w:val="00A960B7"/>
    <w:rsid w:val="00A97AE3"/>
    <w:rsid w:val="00AA49B9"/>
    <w:rsid w:val="00AA57C7"/>
    <w:rsid w:val="00AA6C5C"/>
    <w:rsid w:val="00AB1593"/>
    <w:rsid w:val="00AB33CB"/>
    <w:rsid w:val="00AB5B46"/>
    <w:rsid w:val="00AB7E75"/>
    <w:rsid w:val="00AC255A"/>
    <w:rsid w:val="00AC4AC4"/>
    <w:rsid w:val="00AC4C6D"/>
    <w:rsid w:val="00AD0AC5"/>
    <w:rsid w:val="00AD16DE"/>
    <w:rsid w:val="00AD1DC9"/>
    <w:rsid w:val="00AD30CE"/>
    <w:rsid w:val="00AD3376"/>
    <w:rsid w:val="00AD3827"/>
    <w:rsid w:val="00AD5165"/>
    <w:rsid w:val="00AD5DD9"/>
    <w:rsid w:val="00AD61CF"/>
    <w:rsid w:val="00AD6EF9"/>
    <w:rsid w:val="00AD7F43"/>
    <w:rsid w:val="00AE0C32"/>
    <w:rsid w:val="00AE2C71"/>
    <w:rsid w:val="00AE2CC6"/>
    <w:rsid w:val="00AE2DDC"/>
    <w:rsid w:val="00AE3BD1"/>
    <w:rsid w:val="00AE4DEF"/>
    <w:rsid w:val="00AE5206"/>
    <w:rsid w:val="00AE6FB9"/>
    <w:rsid w:val="00AF07E4"/>
    <w:rsid w:val="00AF1257"/>
    <w:rsid w:val="00AF1A79"/>
    <w:rsid w:val="00AF3DFB"/>
    <w:rsid w:val="00AF56F9"/>
    <w:rsid w:val="00AF7DBE"/>
    <w:rsid w:val="00B01511"/>
    <w:rsid w:val="00B015B0"/>
    <w:rsid w:val="00B018BA"/>
    <w:rsid w:val="00B0229C"/>
    <w:rsid w:val="00B05BEE"/>
    <w:rsid w:val="00B07DE2"/>
    <w:rsid w:val="00B1585D"/>
    <w:rsid w:val="00B17EF5"/>
    <w:rsid w:val="00B21CB3"/>
    <w:rsid w:val="00B24541"/>
    <w:rsid w:val="00B25302"/>
    <w:rsid w:val="00B2589D"/>
    <w:rsid w:val="00B27881"/>
    <w:rsid w:val="00B27DB0"/>
    <w:rsid w:val="00B31455"/>
    <w:rsid w:val="00B322CD"/>
    <w:rsid w:val="00B32AB8"/>
    <w:rsid w:val="00B41F92"/>
    <w:rsid w:val="00B47B99"/>
    <w:rsid w:val="00B51605"/>
    <w:rsid w:val="00B5193F"/>
    <w:rsid w:val="00B52985"/>
    <w:rsid w:val="00B54885"/>
    <w:rsid w:val="00B564A6"/>
    <w:rsid w:val="00B61336"/>
    <w:rsid w:val="00B70F6E"/>
    <w:rsid w:val="00B714F4"/>
    <w:rsid w:val="00B729D1"/>
    <w:rsid w:val="00B74F32"/>
    <w:rsid w:val="00B756D2"/>
    <w:rsid w:val="00B80417"/>
    <w:rsid w:val="00B8144A"/>
    <w:rsid w:val="00B816EB"/>
    <w:rsid w:val="00B8406E"/>
    <w:rsid w:val="00B84590"/>
    <w:rsid w:val="00B9206F"/>
    <w:rsid w:val="00B948EE"/>
    <w:rsid w:val="00B94B64"/>
    <w:rsid w:val="00B94E30"/>
    <w:rsid w:val="00B96056"/>
    <w:rsid w:val="00BA0FAF"/>
    <w:rsid w:val="00BA394F"/>
    <w:rsid w:val="00BA5930"/>
    <w:rsid w:val="00BA5F19"/>
    <w:rsid w:val="00BA64F0"/>
    <w:rsid w:val="00BA6702"/>
    <w:rsid w:val="00BA6D46"/>
    <w:rsid w:val="00BA73D3"/>
    <w:rsid w:val="00BB6DB2"/>
    <w:rsid w:val="00BB703A"/>
    <w:rsid w:val="00BB7376"/>
    <w:rsid w:val="00BC0B7B"/>
    <w:rsid w:val="00BC3A53"/>
    <w:rsid w:val="00BC3EBB"/>
    <w:rsid w:val="00BC6679"/>
    <w:rsid w:val="00BD0C38"/>
    <w:rsid w:val="00BD271D"/>
    <w:rsid w:val="00BD57D6"/>
    <w:rsid w:val="00BD6274"/>
    <w:rsid w:val="00BD6360"/>
    <w:rsid w:val="00BD6D08"/>
    <w:rsid w:val="00BD6E72"/>
    <w:rsid w:val="00BE0406"/>
    <w:rsid w:val="00BE4EA9"/>
    <w:rsid w:val="00BE4EF8"/>
    <w:rsid w:val="00BE58F0"/>
    <w:rsid w:val="00BE7237"/>
    <w:rsid w:val="00BF040D"/>
    <w:rsid w:val="00BF51F8"/>
    <w:rsid w:val="00BF5C0A"/>
    <w:rsid w:val="00C016D9"/>
    <w:rsid w:val="00C023D4"/>
    <w:rsid w:val="00C02D1A"/>
    <w:rsid w:val="00C04199"/>
    <w:rsid w:val="00C0584E"/>
    <w:rsid w:val="00C114AB"/>
    <w:rsid w:val="00C11EFF"/>
    <w:rsid w:val="00C127A6"/>
    <w:rsid w:val="00C13481"/>
    <w:rsid w:val="00C13583"/>
    <w:rsid w:val="00C135BF"/>
    <w:rsid w:val="00C1710D"/>
    <w:rsid w:val="00C2085D"/>
    <w:rsid w:val="00C2336C"/>
    <w:rsid w:val="00C24D77"/>
    <w:rsid w:val="00C24E3C"/>
    <w:rsid w:val="00C251C9"/>
    <w:rsid w:val="00C26997"/>
    <w:rsid w:val="00C300E7"/>
    <w:rsid w:val="00C314B0"/>
    <w:rsid w:val="00C344D0"/>
    <w:rsid w:val="00C400F3"/>
    <w:rsid w:val="00C413BC"/>
    <w:rsid w:val="00C428C2"/>
    <w:rsid w:val="00C433E4"/>
    <w:rsid w:val="00C50405"/>
    <w:rsid w:val="00C5096C"/>
    <w:rsid w:val="00C524BA"/>
    <w:rsid w:val="00C5320E"/>
    <w:rsid w:val="00C54330"/>
    <w:rsid w:val="00C5584E"/>
    <w:rsid w:val="00C5761F"/>
    <w:rsid w:val="00C612F7"/>
    <w:rsid w:val="00C6397C"/>
    <w:rsid w:val="00C65BAC"/>
    <w:rsid w:val="00C72EB5"/>
    <w:rsid w:val="00C75753"/>
    <w:rsid w:val="00C7770D"/>
    <w:rsid w:val="00C80B1D"/>
    <w:rsid w:val="00C81B41"/>
    <w:rsid w:val="00C82366"/>
    <w:rsid w:val="00C8562E"/>
    <w:rsid w:val="00C8592F"/>
    <w:rsid w:val="00C86B95"/>
    <w:rsid w:val="00C90BEC"/>
    <w:rsid w:val="00C91D1B"/>
    <w:rsid w:val="00C9234B"/>
    <w:rsid w:val="00C970A4"/>
    <w:rsid w:val="00CA056B"/>
    <w:rsid w:val="00CA1B68"/>
    <w:rsid w:val="00CA4655"/>
    <w:rsid w:val="00CA6CDB"/>
    <w:rsid w:val="00CB069E"/>
    <w:rsid w:val="00CB1BA5"/>
    <w:rsid w:val="00CB3F70"/>
    <w:rsid w:val="00CB5486"/>
    <w:rsid w:val="00CB5D6A"/>
    <w:rsid w:val="00CB7D16"/>
    <w:rsid w:val="00CC1190"/>
    <w:rsid w:val="00CC2701"/>
    <w:rsid w:val="00CD01D1"/>
    <w:rsid w:val="00CD2110"/>
    <w:rsid w:val="00CD3EA6"/>
    <w:rsid w:val="00CD5867"/>
    <w:rsid w:val="00CD65A0"/>
    <w:rsid w:val="00CE11DC"/>
    <w:rsid w:val="00CE30AD"/>
    <w:rsid w:val="00CE3BA4"/>
    <w:rsid w:val="00CE406D"/>
    <w:rsid w:val="00CE69E3"/>
    <w:rsid w:val="00CE765F"/>
    <w:rsid w:val="00CF0428"/>
    <w:rsid w:val="00CF19C3"/>
    <w:rsid w:val="00D00708"/>
    <w:rsid w:val="00D016EC"/>
    <w:rsid w:val="00D04A6E"/>
    <w:rsid w:val="00D04D81"/>
    <w:rsid w:val="00D051B7"/>
    <w:rsid w:val="00D0546F"/>
    <w:rsid w:val="00D05638"/>
    <w:rsid w:val="00D06257"/>
    <w:rsid w:val="00D07202"/>
    <w:rsid w:val="00D100F3"/>
    <w:rsid w:val="00D106CE"/>
    <w:rsid w:val="00D10AB4"/>
    <w:rsid w:val="00D112C7"/>
    <w:rsid w:val="00D131F0"/>
    <w:rsid w:val="00D13D48"/>
    <w:rsid w:val="00D13EA7"/>
    <w:rsid w:val="00D14062"/>
    <w:rsid w:val="00D14199"/>
    <w:rsid w:val="00D1448E"/>
    <w:rsid w:val="00D244B7"/>
    <w:rsid w:val="00D31B7A"/>
    <w:rsid w:val="00D340A3"/>
    <w:rsid w:val="00D4180A"/>
    <w:rsid w:val="00D42227"/>
    <w:rsid w:val="00D43107"/>
    <w:rsid w:val="00D4318B"/>
    <w:rsid w:val="00D43ABD"/>
    <w:rsid w:val="00D442C4"/>
    <w:rsid w:val="00D445F9"/>
    <w:rsid w:val="00D4473A"/>
    <w:rsid w:val="00D45BAC"/>
    <w:rsid w:val="00D4691A"/>
    <w:rsid w:val="00D554E8"/>
    <w:rsid w:val="00D556D9"/>
    <w:rsid w:val="00D5648A"/>
    <w:rsid w:val="00D61907"/>
    <w:rsid w:val="00D63C2F"/>
    <w:rsid w:val="00D64A80"/>
    <w:rsid w:val="00D64D81"/>
    <w:rsid w:val="00D664FB"/>
    <w:rsid w:val="00D721DF"/>
    <w:rsid w:val="00D73DBC"/>
    <w:rsid w:val="00D8013D"/>
    <w:rsid w:val="00D802D2"/>
    <w:rsid w:val="00D80E55"/>
    <w:rsid w:val="00D829F9"/>
    <w:rsid w:val="00D82E3E"/>
    <w:rsid w:val="00D85582"/>
    <w:rsid w:val="00D85815"/>
    <w:rsid w:val="00D85A6E"/>
    <w:rsid w:val="00D87BFE"/>
    <w:rsid w:val="00D9063E"/>
    <w:rsid w:val="00D9210A"/>
    <w:rsid w:val="00D93DCF"/>
    <w:rsid w:val="00D9508B"/>
    <w:rsid w:val="00D97E63"/>
    <w:rsid w:val="00D97EDF"/>
    <w:rsid w:val="00DA01C9"/>
    <w:rsid w:val="00DA244C"/>
    <w:rsid w:val="00DA2B57"/>
    <w:rsid w:val="00DA4EDB"/>
    <w:rsid w:val="00DA5A1C"/>
    <w:rsid w:val="00DA651B"/>
    <w:rsid w:val="00DA69EC"/>
    <w:rsid w:val="00DB2666"/>
    <w:rsid w:val="00DB3F56"/>
    <w:rsid w:val="00DB3FA0"/>
    <w:rsid w:val="00DB494F"/>
    <w:rsid w:val="00DB6F78"/>
    <w:rsid w:val="00DC0074"/>
    <w:rsid w:val="00DC042D"/>
    <w:rsid w:val="00DC1749"/>
    <w:rsid w:val="00DC2C7E"/>
    <w:rsid w:val="00DC3D63"/>
    <w:rsid w:val="00DC4AC9"/>
    <w:rsid w:val="00DD134B"/>
    <w:rsid w:val="00DD3580"/>
    <w:rsid w:val="00DD5242"/>
    <w:rsid w:val="00DD558D"/>
    <w:rsid w:val="00DE2D79"/>
    <w:rsid w:val="00DE56B2"/>
    <w:rsid w:val="00DF1D9B"/>
    <w:rsid w:val="00DF682D"/>
    <w:rsid w:val="00DF7FEB"/>
    <w:rsid w:val="00E0050D"/>
    <w:rsid w:val="00E02AF9"/>
    <w:rsid w:val="00E03021"/>
    <w:rsid w:val="00E04882"/>
    <w:rsid w:val="00E10E0C"/>
    <w:rsid w:val="00E11359"/>
    <w:rsid w:val="00E13EEF"/>
    <w:rsid w:val="00E16979"/>
    <w:rsid w:val="00E23146"/>
    <w:rsid w:val="00E23662"/>
    <w:rsid w:val="00E23D52"/>
    <w:rsid w:val="00E33542"/>
    <w:rsid w:val="00E36993"/>
    <w:rsid w:val="00E42E31"/>
    <w:rsid w:val="00E44386"/>
    <w:rsid w:val="00E502CD"/>
    <w:rsid w:val="00E510DC"/>
    <w:rsid w:val="00E522D5"/>
    <w:rsid w:val="00E53F6B"/>
    <w:rsid w:val="00E55EF3"/>
    <w:rsid w:val="00E56EC7"/>
    <w:rsid w:val="00E572FA"/>
    <w:rsid w:val="00E60FCE"/>
    <w:rsid w:val="00E61327"/>
    <w:rsid w:val="00E62107"/>
    <w:rsid w:val="00E72FAA"/>
    <w:rsid w:val="00E736CD"/>
    <w:rsid w:val="00E7630C"/>
    <w:rsid w:val="00E80180"/>
    <w:rsid w:val="00E84FF8"/>
    <w:rsid w:val="00E901F5"/>
    <w:rsid w:val="00E94499"/>
    <w:rsid w:val="00E94C2C"/>
    <w:rsid w:val="00E95F44"/>
    <w:rsid w:val="00E96731"/>
    <w:rsid w:val="00E96A82"/>
    <w:rsid w:val="00E97E21"/>
    <w:rsid w:val="00E97E89"/>
    <w:rsid w:val="00EA066C"/>
    <w:rsid w:val="00EA0BC7"/>
    <w:rsid w:val="00EA20CE"/>
    <w:rsid w:val="00EA4275"/>
    <w:rsid w:val="00EA6B46"/>
    <w:rsid w:val="00EA6E85"/>
    <w:rsid w:val="00EB2C27"/>
    <w:rsid w:val="00EB31C3"/>
    <w:rsid w:val="00EB330F"/>
    <w:rsid w:val="00EB4576"/>
    <w:rsid w:val="00EB677C"/>
    <w:rsid w:val="00EB6DF7"/>
    <w:rsid w:val="00EC2D4A"/>
    <w:rsid w:val="00EC36CD"/>
    <w:rsid w:val="00ED0FDC"/>
    <w:rsid w:val="00ED1435"/>
    <w:rsid w:val="00ED21CF"/>
    <w:rsid w:val="00ED2C7F"/>
    <w:rsid w:val="00ED55E9"/>
    <w:rsid w:val="00ED7801"/>
    <w:rsid w:val="00EE1317"/>
    <w:rsid w:val="00EE1C09"/>
    <w:rsid w:val="00EE1D38"/>
    <w:rsid w:val="00EE32EB"/>
    <w:rsid w:val="00EE3655"/>
    <w:rsid w:val="00EE68F3"/>
    <w:rsid w:val="00EF0975"/>
    <w:rsid w:val="00EF4033"/>
    <w:rsid w:val="00EF4527"/>
    <w:rsid w:val="00F135FB"/>
    <w:rsid w:val="00F17BE4"/>
    <w:rsid w:val="00F21300"/>
    <w:rsid w:val="00F22009"/>
    <w:rsid w:val="00F22541"/>
    <w:rsid w:val="00F2291C"/>
    <w:rsid w:val="00F23B9C"/>
    <w:rsid w:val="00F24909"/>
    <w:rsid w:val="00F26E6B"/>
    <w:rsid w:val="00F2723B"/>
    <w:rsid w:val="00F273F4"/>
    <w:rsid w:val="00F302F1"/>
    <w:rsid w:val="00F35873"/>
    <w:rsid w:val="00F37C5E"/>
    <w:rsid w:val="00F40060"/>
    <w:rsid w:val="00F40B16"/>
    <w:rsid w:val="00F42051"/>
    <w:rsid w:val="00F42083"/>
    <w:rsid w:val="00F435F0"/>
    <w:rsid w:val="00F449B7"/>
    <w:rsid w:val="00F449EF"/>
    <w:rsid w:val="00F46492"/>
    <w:rsid w:val="00F503A5"/>
    <w:rsid w:val="00F51197"/>
    <w:rsid w:val="00F53A02"/>
    <w:rsid w:val="00F565E0"/>
    <w:rsid w:val="00F5660D"/>
    <w:rsid w:val="00F60180"/>
    <w:rsid w:val="00F62246"/>
    <w:rsid w:val="00F66485"/>
    <w:rsid w:val="00F67705"/>
    <w:rsid w:val="00F6776F"/>
    <w:rsid w:val="00F72DF2"/>
    <w:rsid w:val="00F72DF9"/>
    <w:rsid w:val="00F74C02"/>
    <w:rsid w:val="00F77554"/>
    <w:rsid w:val="00F777F5"/>
    <w:rsid w:val="00F80131"/>
    <w:rsid w:val="00F80B6C"/>
    <w:rsid w:val="00F83F8F"/>
    <w:rsid w:val="00F91898"/>
    <w:rsid w:val="00F91EA3"/>
    <w:rsid w:val="00F938D2"/>
    <w:rsid w:val="00F93EED"/>
    <w:rsid w:val="00F973B9"/>
    <w:rsid w:val="00FA0E13"/>
    <w:rsid w:val="00FA2D0C"/>
    <w:rsid w:val="00FA4F1C"/>
    <w:rsid w:val="00FB0471"/>
    <w:rsid w:val="00FB1890"/>
    <w:rsid w:val="00FB5759"/>
    <w:rsid w:val="00FC2BC9"/>
    <w:rsid w:val="00FC3928"/>
    <w:rsid w:val="00FC449A"/>
    <w:rsid w:val="00FC71AC"/>
    <w:rsid w:val="00FC7F79"/>
    <w:rsid w:val="00FD07FC"/>
    <w:rsid w:val="00FD132A"/>
    <w:rsid w:val="00FD43A2"/>
    <w:rsid w:val="00FD799A"/>
    <w:rsid w:val="00FD7BC7"/>
    <w:rsid w:val="00FE0511"/>
    <w:rsid w:val="00FE5A4D"/>
    <w:rsid w:val="00FE69CA"/>
    <w:rsid w:val="00FF2C6B"/>
    <w:rsid w:val="00FF2C99"/>
    <w:rsid w:val="00FF2EA1"/>
    <w:rsid w:val="00FF3887"/>
    <w:rsid w:val="00FF4D4A"/>
    <w:rsid w:val="00FF4F51"/>
    <w:rsid w:val="00FF51ED"/>
    <w:rsid w:val="00FF6BE1"/>
    <w:rsid w:val="02D537E5"/>
    <w:rsid w:val="02F6136A"/>
    <w:rsid w:val="060644F0"/>
    <w:rsid w:val="068F49EC"/>
    <w:rsid w:val="09FC6DDC"/>
    <w:rsid w:val="0B850A70"/>
    <w:rsid w:val="0EB90236"/>
    <w:rsid w:val="0ED87AE9"/>
    <w:rsid w:val="0F541D2B"/>
    <w:rsid w:val="11953A4D"/>
    <w:rsid w:val="11DC45DB"/>
    <w:rsid w:val="125054A3"/>
    <w:rsid w:val="128A78BB"/>
    <w:rsid w:val="131A3C63"/>
    <w:rsid w:val="136E4304"/>
    <w:rsid w:val="13AE27D5"/>
    <w:rsid w:val="14426F48"/>
    <w:rsid w:val="149F50E4"/>
    <w:rsid w:val="14FF6402"/>
    <w:rsid w:val="15162C11"/>
    <w:rsid w:val="15804A18"/>
    <w:rsid w:val="175F1CEE"/>
    <w:rsid w:val="1833519E"/>
    <w:rsid w:val="191B6A42"/>
    <w:rsid w:val="1A1C7D0F"/>
    <w:rsid w:val="1A6F5530"/>
    <w:rsid w:val="1A95442A"/>
    <w:rsid w:val="1BC745FC"/>
    <w:rsid w:val="1BEB6E04"/>
    <w:rsid w:val="1CD66703"/>
    <w:rsid w:val="1D9D53A2"/>
    <w:rsid w:val="1E6147C1"/>
    <w:rsid w:val="1E7B0BD1"/>
    <w:rsid w:val="1F110C7D"/>
    <w:rsid w:val="1FB52813"/>
    <w:rsid w:val="209A38A8"/>
    <w:rsid w:val="2234664F"/>
    <w:rsid w:val="22B049FE"/>
    <w:rsid w:val="2358404C"/>
    <w:rsid w:val="24162FED"/>
    <w:rsid w:val="260F1BFD"/>
    <w:rsid w:val="263E274C"/>
    <w:rsid w:val="268A1547"/>
    <w:rsid w:val="27C26438"/>
    <w:rsid w:val="27CB5180"/>
    <w:rsid w:val="282C0EB4"/>
    <w:rsid w:val="28A36832"/>
    <w:rsid w:val="28ED53C3"/>
    <w:rsid w:val="2A504200"/>
    <w:rsid w:val="2AF03CBD"/>
    <w:rsid w:val="2AF31373"/>
    <w:rsid w:val="2BCF7F27"/>
    <w:rsid w:val="2D204326"/>
    <w:rsid w:val="2F61589A"/>
    <w:rsid w:val="2FBF4562"/>
    <w:rsid w:val="303B192D"/>
    <w:rsid w:val="30AA3266"/>
    <w:rsid w:val="31CE5BD5"/>
    <w:rsid w:val="32186CC0"/>
    <w:rsid w:val="33260896"/>
    <w:rsid w:val="333D5478"/>
    <w:rsid w:val="336941C8"/>
    <w:rsid w:val="33933FAE"/>
    <w:rsid w:val="34A30568"/>
    <w:rsid w:val="359D6326"/>
    <w:rsid w:val="35B41870"/>
    <w:rsid w:val="370612D0"/>
    <w:rsid w:val="37B52474"/>
    <w:rsid w:val="38687D27"/>
    <w:rsid w:val="38D54ACA"/>
    <w:rsid w:val="3955089B"/>
    <w:rsid w:val="395C3AA9"/>
    <w:rsid w:val="398D480D"/>
    <w:rsid w:val="399B1010"/>
    <w:rsid w:val="3A527BF3"/>
    <w:rsid w:val="3B560C82"/>
    <w:rsid w:val="3B685FDC"/>
    <w:rsid w:val="3B9E73FD"/>
    <w:rsid w:val="3BAC0877"/>
    <w:rsid w:val="3CA67C5F"/>
    <w:rsid w:val="3D454394"/>
    <w:rsid w:val="3F603BE2"/>
    <w:rsid w:val="41486F2F"/>
    <w:rsid w:val="419567C9"/>
    <w:rsid w:val="41D527C8"/>
    <w:rsid w:val="422508BE"/>
    <w:rsid w:val="42571C7A"/>
    <w:rsid w:val="43F854A7"/>
    <w:rsid w:val="43FA2813"/>
    <w:rsid w:val="43FD0794"/>
    <w:rsid w:val="44267FD1"/>
    <w:rsid w:val="4560559C"/>
    <w:rsid w:val="45B95A04"/>
    <w:rsid w:val="463451A7"/>
    <w:rsid w:val="46513810"/>
    <w:rsid w:val="47763114"/>
    <w:rsid w:val="483E1336"/>
    <w:rsid w:val="48956949"/>
    <w:rsid w:val="48AD6539"/>
    <w:rsid w:val="48DD40D3"/>
    <w:rsid w:val="4B160A09"/>
    <w:rsid w:val="4BAA5E0E"/>
    <w:rsid w:val="4BE2325D"/>
    <w:rsid w:val="4C7F3AD4"/>
    <w:rsid w:val="4EBF2AC2"/>
    <w:rsid w:val="4F7D417A"/>
    <w:rsid w:val="50125752"/>
    <w:rsid w:val="510E59E2"/>
    <w:rsid w:val="521D32BD"/>
    <w:rsid w:val="525F1CB4"/>
    <w:rsid w:val="526F1473"/>
    <w:rsid w:val="535321C1"/>
    <w:rsid w:val="5356024A"/>
    <w:rsid w:val="55FE4C33"/>
    <w:rsid w:val="56C95C57"/>
    <w:rsid w:val="572A2B91"/>
    <w:rsid w:val="586E012D"/>
    <w:rsid w:val="589B36A1"/>
    <w:rsid w:val="58AE0C5B"/>
    <w:rsid w:val="5ACE30ED"/>
    <w:rsid w:val="5D1300B2"/>
    <w:rsid w:val="5E033753"/>
    <w:rsid w:val="5E7F2920"/>
    <w:rsid w:val="5F177248"/>
    <w:rsid w:val="5FA73910"/>
    <w:rsid w:val="6032786B"/>
    <w:rsid w:val="60E328B2"/>
    <w:rsid w:val="617F1AD5"/>
    <w:rsid w:val="61B91392"/>
    <w:rsid w:val="62074C63"/>
    <w:rsid w:val="632F67B0"/>
    <w:rsid w:val="65773DFE"/>
    <w:rsid w:val="66DD03A0"/>
    <w:rsid w:val="67995C2B"/>
    <w:rsid w:val="67E97887"/>
    <w:rsid w:val="686739D9"/>
    <w:rsid w:val="691B6CFF"/>
    <w:rsid w:val="6A6260E9"/>
    <w:rsid w:val="6AD45CD0"/>
    <w:rsid w:val="6B9D15CE"/>
    <w:rsid w:val="6D144001"/>
    <w:rsid w:val="6DCE4184"/>
    <w:rsid w:val="6E8A2375"/>
    <w:rsid w:val="6FC70DF2"/>
    <w:rsid w:val="7067282B"/>
    <w:rsid w:val="706D6D7F"/>
    <w:rsid w:val="71B4783A"/>
    <w:rsid w:val="72697041"/>
    <w:rsid w:val="72717D57"/>
    <w:rsid w:val="72F16021"/>
    <w:rsid w:val="7478753F"/>
    <w:rsid w:val="757B0F4D"/>
    <w:rsid w:val="75BF293C"/>
    <w:rsid w:val="760652AE"/>
    <w:rsid w:val="774F4ABE"/>
    <w:rsid w:val="787106C5"/>
    <w:rsid w:val="790270BB"/>
    <w:rsid w:val="79EC0FAF"/>
    <w:rsid w:val="7CE74C8D"/>
    <w:rsid w:val="7D6D6FDB"/>
    <w:rsid w:val="7E0F43DF"/>
    <w:rsid w:val="7F72703F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semiHidden="0" w:name="toc 1" w:locked="1"/>
    <w:lsdException w:uiPriority="39" w:semiHidden="0" w:name="toc 2" w:locked="1"/>
    <w:lsdException w:uiPriority="39" w:semiHidden="0" w:name="toc 3" w:locked="1"/>
    <w:lsdException w:uiPriority="39" w:semiHidden="0" w:name="toc 4" w:locked="1"/>
    <w:lsdException w:uiPriority="39" w:semiHidden="0" w:name="toc 5" w:locked="1"/>
    <w:lsdException w:uiPriority="39" w:semiHidden="0" w:name="toc 6" w:locked="1"/>
    <w:lsdException w:uiPriority="39" w:semiHidden="0" w:name="toc 7" w:locked="1"/>
    <w:lsdException w:uiPriority="39" w:semiHidden="0" w:name="toc 8" w:locked="1"/>
    <w:lsdException w:uiPriority="39" w:semiHidden="0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nhideWhenUsed="0" w:uiPriority="99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nhideWhenUsed="0" w:uiPriority="99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99" w:semiHidden="0" w:name="Subtitle"/>
    <w:lsdException w:uiPriority="99" w:name="Salutation" w:locked="1"/>
    <w:lsdException w:qFormat="1" w:unhideWhenUsed="0" w:uiPriority="99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 w:locked="1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9"/>
    <w:pPr>
      <w:keepNext/>
      <w:keepLines/>
      <w:numPr>
        <w:ilvl w:val="0"/>
        <w:numId w:val="1"/>
      </w:numPr>
      <w:spacing w:line="360" w:lineRule="auto"/>
      <w:outlineLvl w:val="0"/>
    </w:pPr>
    <w:rPr>
      <w:rFonts w:ascii="黑体" w:eastAsia="黑体"/>
      <w:bCs/>
      <w:kern w:val="21"/>
      <w:sz w:val="24"/>
    </w:rPr>
  </w:style>
  <w:style w:type="paragraph" w:styleId="3">
    <w:name w:val="heading 2"/>
    <w:basedOn w:val="1"/>
    <w:next w:val="4"/>
    <w:link w:val="38"/>
    <w:qFormat/>
    <w:uiPriority w:val="99"/>
    <w:pPr>
      <w:keepNext/>
      <w:numPr>
        <w:ilvl w:val="1"/>
        <w:numId w:val="1"/>
      </w:numPr>
      <w:spacing w:line="360" w:lineRule="auto"/>
      <w:outlineLvl w:val="1"/>
    </w:pPr>
    <w:rPr>
      <w:rFonts w:ascii="黑体" w:eastAsia="黑体"/>
      <w:bCs/>
      <w:kern w:val="21"/>
      <w:sz w:val="24"/>
    </w:rPr>
  </w:style>
  <w:style w:type="paragraph" w:styleId="6">
    <w:name w:val="heading 3"/>
    <w:basedOn w:val="1"/>
    <w:next w:val="4"/>
    <w:link w:val="39"/>
    <w:qFormat/>
    <w:uiPriority w:val="99"/>
    <w:pPr>
      <w:keepNext/>
      <w:numPr>
        <w:ilvl w:val="2"/>
        <w:numId w:val="1"/>
      </w:numPr>
      <w:spacing w:line="360" w:lineRule="auto"/>
      <w:outlineLvl w:val="2"/>
    </w:pPr>
    <w:rPr>
      <w:rFonts w:ascii="宋体" w:hAnsi="宋体"/>
      <w:bCs/>
      <w:sz w:val="24"/>
    </w:rPr>
  </w:style>
  <w:style w:type="paragraph" w:styleId="7">
    <w:name w:val="heading 4"/>
    <w:basedOn w:val="1"/>
    <w:next w:val="4"/>
    <w:link w:val="40"/>
    <w:qFormat/>
    <w:uiPriority w:val="99"/>
    <w:pPr>
      <w:numPr>
        <w:ilvl w:val="3"/>
        <w:numId w:val="1"/>
      </w:numPr>
      <w:spacing w:line="360" w:lineRule="auto"/>
      <w:outlineLvl w:val="3"/>
    </w:pPr>
    <w:rPr>
      <w:rFonts w:ascii="宋体" w:hAnsi="宋体"/>
      <w:bCs/>
      <w:sz w:val="24"/>
    </w:rPr>
  </w:style>
  <w:style w:type="paragraph" w:styleId="8">
    <w:name w:val="heading 5"/>
    <w:basedOn w:val="1"/>
    <w:next w:val="4"/>
    <w:link w:val="41"/>
    <w:qFormat/>
    <w:uiPriority w:val="99"/>
    <w:pPr>
      <w:numPr>
        <w:ilvl w:val="4"/>
        <w:numId w:val="1"/>
      </w:numPr>
      <w:outlineLvl w:val="4"/>
    </w:pPr>
    <w:rPr>
      <w:rFonts w:ascii="宋体"/>
      <w:bCs/>
      <w:szCs w:val="21"/>
    </w:rPr>
  </w:style>
  <w:style w:type="paragraph" w:styleId="9">
    <w:name w:val="heading 6"/>
    <w:basedOn w:val="1"/>
    <w:next w:val="4"/>
    <w:link w:val="42"/>
    <w:qFormat/>
    <w:uiPriority w:val="99"/>
    <w:pPr>
      <w:numPr>
        <w:ilvl w:val="5"/>
        <w:numId w:val="1"/>
      </w:numPr>
      <w:outlineLvl w:val="5"/>
    </w:pPr>
    <w:rPr>
      <w:rFonts w:ascii="宋体" w:hAnsi="宋体"/>
      <w:bCs/>
      <w:szCs w:val="21"/>
    </w:rPr>
  </w:style>
  <w:style w:type="paragraph" w:styleId="10">
    <w:name w:val="heading 7"/>
    <w:basedOn w:val="1"/>
    <w:next w:val="1"/>
    <w:link w:val="43"/>
    <w:qFormat/>
    <w:uiPriority w:val="99"/>
    <w:pPr>
      <w:outlineLvl w:val="6"/>
    </w:pPr>
    <w:rPr>
      <w:rFonts w:ascii="宋体" w:hAnsi="宋体"/>
      <w:bCs/>
      <w:szCs w:val="21"/>
    </w:rPr>
  </w:style>
  <w:style w:type="paragraph" w:styleId="11">
    <w:name w:val="heading 8"/>
    <w:basedOn w:val="1"/>
    <w:next w:val="1"/>
    <w:link w:val="44"/>
    <w:qFormat/>
    <w:uiPriority w:val="99"/>
    <w:pPr>
      <w:outlineLvl w:val="7"/>
    </w:pPr>
    <w:rPr>
      <w:rFonts w:ascii="宋体" w:hAnsi="宋体"/>
      <w:szCs w:val="21"/>
    </w:rPr>
  </w:style>
  <w:style w:type="paragraph" w:styleId="12">
    <w:name w:val="heading 9"/>
    <w:basedOn w:val="1"/>
    <w:next w:val="1"/>
    <w:link w:val="45"/>
    <w:qFormat/>
    <w:uiPriority w:val="99"/>
    <w:pPr>
      <w:outlineLvl w:val="8"/>
    </w:pPr>
    <w:rPr>
      <w:rFonts w:ascii="宋体" w:hAnsi="宋体"/>
      <w:szCs w:val="21"/>
    </w:rPr>
  </w:style>
  <w:style w:type="character" w:default="1" w:styleId="33">
    <w:name w:val="Default Paragraph Font"/>
    <w:semiHidden/>
    <w:qFormat/>
    <w:uiPriority w:val="99"/>
  </w:style>
  <w:style w:type="table" w:default="1" w:styleId="3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link w:val="47"/>
    <w:qFormat/>
    <w:uiPriority w:val="99"/>
    <w:pPr>
      <w:spacing w:after="0" w:line="360" w:lineRule="auto"/>
      <w:ind w:firstLine="480" w:firstLineChars="200"/>
    </w:pPr>
    <w:rPr>
      <w:rFonts w:ascii="宋体" w:hAnsi="宋体"/>
      <w:sz w:val="24"/>
    </w:rPr>
  </w:style>
  <w:style w:type="paragraph" w:styleId="5">
    <w:name w:val="Body Text"/>
    <w:basedOn w:val="1"/>
    <w:link w:val="46"/>
    <w:qFormat/>
    <w:uiPriority w:val="99"/>
    <w:pPr>
      <w:spacing w:after="120"/>
    </w:pPr>
  </w:style>
  <w:style w:type="paragraph" w:styleId="13">
    <w:name w:val="toc 7"/>
    <w:basedOn w:val="1"/>
    <w:next w:val="1"/>
    <w:unhideWhenUsed/>
    <w:locked/>
    <w:uiPriority w:val="39"/>
    <w:pPr>
      <w:ind w:left="2520" w:leftChars="1200"/>
    </w:pPr>
  </w:style>
  <w:style w:type="paragraph" w:styleId="14">
    <w:name w:val="caption"/>
    <w:basedOn w:val="1"/>
    <w:next w:val="1"/>
    <w:qFormat/>
    <w:uiPriority w:val="99"/>
    <w:pPr>
      <w:spacing w:before="280" w:after="290" w:line="377" w:lineRule="auto"/>
    </w:pPr>
    <w:rPr>
      <w:rFonts w:ascii="Cambria" w:hAnsi="Cambria" w:eastAsia="黑体"/>
      <w:sz w:val="20"/>
      <w:szCs w:val="20"/>
    </w:rPr>
  </w:style>
  <w:style w:type="paragraph" w:styleId="15">
    <w:name w:val="Document Map"/>
    <w:basedOn w:val="1"/>
    <w:link w:val="48"/>
    <w:qFormat/>
    <w:uiPriority w:val="99"/>
    <w:rPr>
      <w:rFonts w:ascii="宋体"/>
      <w:sz w:val="18"/>
      <w:szCs w:val="18"/>
    </w:rPr>
  </w:style>
  <w:style w:type="paragraph" w:styleId="16">
    <w:name w:val="Body Text Indent"/>
    <w:basedOn w:val="1"/>
    <w:link w:val="49"/>
    <w:qFormat/>
    <w:uiPriority w:val="99"/>
    <w:pPr>
      <w:spacing w:after="120"/>
      <w:ind w:left="420" w:leftChars="200"/>
    </w:pPr>
  </w:style>
  <w:style w:type="paragraph" w:styleId="17">
    <w:name w:val="toc 5"/>
    <w:basedOn w:val="1"/>
    <w:next w:val="1"/>
    <w:unhideWhenUsed/>
    <w:locked/>
    <w:uiPriority w:val="39"/>
    <w:pPr>
      <w:ind w:left="1680" w:leftChars="800"/>
    </w:pPr>
  </w:style>
  <w:style w:type="paragraph" w:styleId="18">
    <w:name w:val="toc 3"/>
    <w:basedOn w:val="1"/>
    <w:next w:val="1"/>
    <w:unhideWhenUsed/>
    <w:locked/>
    <w:uiPriority w:val="39"/>
    <w:pPr>
      <w:ind w:left="840" w:leftChars="400"/>
    </w:pPr>
  </w:style>
  <w:style w:type="paragraph" w:styleId="19">
    <w:name w:val="toc 8"/>
    <w:basedOn w:val="1"/>
    <w:next w:val="1"/>
    <w:unhideWhenUsed/>
    <w:locked/>
    <w:uiPriority w:val="39"/>
    <w:pPr>
      <w:ind w:left="2940" w:leftChars="1400"/>
    </w:pPr>
  </w:style>
  <w:style w:type="paragraph" w:styleId="20">
    <w:name w:val="Date"/>
    <w:basedOn w:val="1"/>
    <w:next w:val="1"/>
    <w:link w:val="50"/>
    <w:semiHidden/>
    <w:qFormat/>
    <w:uiPriority w:val="99"/>
    <w:pPr>
      <w:ind w:left="100" w:leftChars="2500"/>
    </w:pPr>
  </w:style>
  <w:style w:type="paragraph" w:styleId="21">
    <w:name w:val="Balloon Text"/>
    <w:basedOn w:val="1"/>
    <w:link w:val="51"/>
    <w:qFormat/>
    <w:uiPriority w:val="99"/>
    <w:rPr>
      <w:sz w:val="18"/>
      <w:szCs w:val="18"/>
    </w:rPr>
  </w:style>
  <w:style w:type="paragraph" w:styleId="22">
    <w:name w:val="footer"/>
    <w:basedOn w:val="1"/>
    <w:link w:val="5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Body Text First Indent 2"/>
    <w:basedOn w:val="16"/>
    <w:link w:val="53"/>
    <w:qFormat/>
    <w:uiPriority w:val="99"/>
    <w:pPr>
      <w:ind w:firstLine="420" w:firstLineChars="200"/>
    </w:pPr>
  </w:style>
  <w:style w:type="paragraph" w:styleId="24">
    <w:name w:val="header"/>
    <w:basedOn w:val="1"/>
    <w:link w:val="5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locked/>
    <w:uiPriority w:val="39"/>
  </w:style>
  <w:style w:type="paragraph" w:styleId="26">
    <w:name w:val="toc 4"/>
    <w:basedOn w:val="1"/>
    <w:next w:val="1"/>
    <w:unhideWhenUsed/>
    <w:locked/>
    <w:uiPriority w:val="39"/>
    <w:pPr>
      <w:ind w:left="1260" w:leftChars="600"/>
    </w:pPr>
  </w:style>
  <w:style w:type="paragraph" w:styleId="27">
    <w:name w:val="Subtitle"/>
    <w:basedOn w:val="1"/>
    <w:next w:val="1"/>
    <w:link w:val="55"/>
    <w:qFormat/>
    <w:uiPriority w:val="99"/>
    <w:pPr>
      <w:spacing w:line="360" w:lineRule="auto"/>
      <w:jc w:val="center"/>
      <w:outlineLvl w:val="0"/>
    </w:pPr>
    <w:rPr>
      <w:rFonts w:ascii="黑体" w:hAnsi="Cambria" w:eastAsia="黑体"/>
      <w:bCs/>
      <w:kern w:val="28"/>
      <w:sz w:val="32"/>
      <w:szCs w:val="32"/>
    </w:rPr>
  </w:style>
  <w:style w:type="paragraph" w:styleId="28">
    <w:name w:val="toc 6"/>
    <w:basedOn w:val="1"/>
    <w:next w:val="1"/>
    <w:unhideWhenUsed/>
    <w:locked/>
    <w:uiPriority w:val="39"/>
    <w:pPr>
      <w:ind w:left="2100" w:leftChars="1000"/>
    </w:pPr>
  </w:style>
  <w:style w:type="paragraph" w:styleId="29">
    <w:name w:val="toc 2"/>
    <w:basedOn w:val="1"/>
    <w:next w:val="1"/>
    <w:unhideWhenUsed/>
    <w:locked/>
    <w:uiPriority w:val="39"/>
    <w:pPr>
      <w:ind w:left="420" w:leftChars="200"/>
    </w:pPr>
  </w:style>
  <w:style w:type="paragraph" w:styleId="30">
    <w:name w:val="toc 9"/>
    <w:basedOn w:val="1"/>
    <w:next w:val="1"/>
    <w:unhideWhenUsed/>
    <w:locked/>
    <w:uiPriority w:val="39"/>
    <w:pPr>
      <w:ind w:left="3360" w:leftChars="1600"/>
    </w:pPr>
  </w:style>
  <w:style w:type="paragraph" w:styleId="31">
    <w:name w:val="HTML Preformatted"/>
    <w:basedOn w:val="1"/>
    <w:unhideWhenUsed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2">
    <w:name w:val="Title"/>
    <w:basedOn w:val="1"/>
    <w:next w:val="1"/>
    <w:link w:val="56"/>
    <w:qFormat/>
    <w:uiPriority w:val="99"/>
    <w:pPr>
      <w:spacing w:line="360" w:lineRule="auto"/>
      <w:jc w:val="center"/>
      <w:outlineLvl w:val="0"/>
    </w:pPr>
    <w:rPr>
      <w:rFonts w:ascii="黑体" w:hAnsi="Arial" w:eastAsia="黑体" w:cs="Arial"/>
      <w:bCs/>
      <w:sz w:val="44"/>
      <w:szCs w:val="44"/>
    </w:rPr>
  </w:style>
  <w:style w:type="character" w:styleId="34">
    <w:name w:val="Hyperlink"/>
    <w:basedOn w:val="33"/>
    <w:qFormat/>
    <w:locked/>
    <w:uiPriority w:val="99"/>
    <w:rPr>
      <w:rFonts w:cs="Times New Roman"/>
      <w:color w:val="0000FF"/>
      <w:u w:val="single"/>
    </w:rPr>
  </w:style>
  <w:style w:type="table" w:styleId="36">
    <w:name w:val="Table Grid"/>
    <w:basedOn w:val="35"/>
    <w:qFormat/>
    <w:uiPriority w:val="99"/>
    <w:rPr>
      <w:rFonts w:ascii="Times New Roman" w:hAnsi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ing 1 Char"/>
    <w:basedOn w:val="33"/>
    <w:link w:val="2"/>
    <w:qFormat/>
    <w:locked/>
    <w:uiPriority w:val="99"/>
    <w:rPr>
      <w:rFonts w:ascii="黑体" w:eastAsia="黑体" w:cs="Times New Roman"/>
      <w:bCs/>
      <w:kern w:val="21"/>
      <w:sz w:val="24"/>
      <w:szCs w:val="24"/>
      <w:lang w:val="en-US" w:eastAsia="zh-CN" w:bidi="ar-SA"/>
    </w:rPr>
  </w:style>
  <w:style w:type="character" w:customStyle="1" w:styleId="38">
    <w:name w:val="Heading 2 Char"/>
    <w:basedOn w:val="33"/>
    <w:link w:val="3"/>
    <w:qFormat/>
    <w:locked/>
    <w:uiPriority w:val="99"/>
    <w:rPr>
      <w:rFonts w:ascii="黑体" w:eastAsia="黑体" w:cs="Times New Roman"/>
      <w:bCs/>
      <w:kern w:val="21"/>
      <w:sz w:val="24"/>
      <w:szCs w:val="24"/>
      <w:lang w:val="en-US" w:eastAsia="zh-CN" w:bidi="ar-SA"/>
    </w:rPr>
  </w:style>
  <w:style w:type="character" w:customStyle="1" w:styleId="39">
    <w:name w:val="Heading 3 Char"/>
    <w:basedOn w:val="33"/>
    <w:link w:val="6"/>
    <w:qFormat/>
    <w:locked/>
    <w:uiPriority w:val="99"/>
    <w:rPr>
      <w:rFonts w:ascii="宋体" w:hAnsi="宋体" w:eastAsia="宋体" w:cs="Times New Roman"/>
      <w:bCs/>
      <w:kern w:val="2"/>
      <w:sz w:val="24"/>
      <w:szCs w:val="24"/>
      <w:lang w:val="en-US" w:eastAsia="zh-CN" w:bidi="ar-SA"/>
    </w:rPr>
  </w:style>
  <w:style w:type="character" w:customStyle="1" w:styleId="40">
    <w:name w:val="Heading 4 Char"/>
    <w:basedOn w:val="33"/>
    <w:link w:val="7"/>
    <w:qFormat/>
    <w:locked/>
    <w:uiPriority w:val="99"/>
    <w:rPr>
      <w:rFonts w:ascii="宋体" w:hAnsi="宋体" w:eastAsia="宋体" w:cs="Times New Roman"/>
      <w:bCs/>
      <w:sz w:val="24"/>
      <w:szCs w:val="24"/>
    </w:rPr>
  </w:style>
  <w:style w:type="character" w:customStyle="1" w:styleId="41">
    <w:name w:val="Heading 5 Char"/>
    <w:basedOn w:val="33"/>
    <w:link w:val="8"/>
    <w:qFormat/>
    <w:locked/>
    <w:uiPriority w:val="99"/>
    <w:rPr>
      <w:rFonts w:ascii="宋体" w:hAnsi="Times New Roman" w:eastAsia="宋体" w:cs="Times New Roman"/>
      <w:bCs/>
      <w:sz w:val="21"/>
      <w:szCs w:val="21"/>
    </w:rPr>
  </w:style>
  <w:style w:type="character" w:customStyle="1" w:styleId="42">
    <w:name w:val="Heading 6 Char"/>
    <w:basedOn w:val="33"/>
    <w:link w:val="9"/>
    <w:qFormat/>
    <w:locked/>
    <w:uiPriority w:val="99"/>
    <w:rPr>
      <w:rFonts w:ascii="宋体" w:hAnsi="宋体" w:eastAsia="宋体" w:cs="Times New Roman"/>
      <w:bCs/>
      <w:sz w:val="21"/>
      <w:szCs w:val="21"/>
    </w:rPr>
  </w:style>
  <w:style w:type="character" w:customStyle="1" w:styleId="43">
    <w:name w:val="Heading 7 Char"/>
    <w:basedOn w:val="33"/>
    <w:link w:val="10"/>
    <w:qFormat/>
    <w:locked/>
    <w:uiPriority w:val="99"/>
    <w:rPr>
      <w:rFonts w:ascii="宋体" w:hAnsi="宋体" w:eastAsia="宋体" w:cs="Times New Roman"/>
      <w:bCs/>
      <w:sz w:val="21"/>
      <w:szCs w:val="21"/>
    </w:rPr>
  </w:style>
  <w:style w:type="character" w:customStyle="1" w:styleId="44">
    <w:name w:val="Heading 8 Char"/>
    <w:basedOn w:val="33"/>
    <w:link w:val="11"/>
    <w:qFormat/>
    <w:locked/>
    <w:uiPriority w:val="99"/>
    <w:rPr>
      <w:rFonts w:ascii="宋体" w:hAnsi="宋体" w:eastAsia="宋体" w:cs="Times New Roman"/>
      <w:sz w:val="21"/>
      <w:szCs w:val="21"/>
    </w:rPr>
  </w:style>
  <w:style w:type="character" w:customStyle="1" w:styleId="45">
    <w:name w:val="Heading 9 Char"/>
    <w:basedOn w:val="33"/>
    <w:link w:val="12"/>
    <w:qFormat/>
    <w:locked/>
    <w:uiPriority w:val="99"/>
    <w:rPr>
      <w:rFonts w:ascii="宋体" w:hAnsi="宋体" w:eastAsia="宋体" w:cs="Times New Roman"/>
      <w:sz w:val="21"/>
      <w:szCs w:val="21"/>
    </w:rPr>
  </w:style>
  <w:style w:type="character" w:customStyle="1" w:styleId="46">
    <w:name w:val="Body Text Char"/>
    <w:basedOn w:val="33"/>
    <w:link w:val="5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7">
    <w:name w:val="Body Text First Indent Char"/>
    <w:basedOn w:val="46"/>
    <w:link w:val="4"/>
    <w:qFormat/>
    <w:locked/>
    <w:uiPriority w:val="99"/>
    <w:rPr>
      <w:rFonts w:ascii="宋体" w:hAnsi="宋体"/>
    </w:rPr>
  </w:style>
  <w:style w:type="character" w:customStyle="1" w:styleId="48">
    <w:name w:val="Document Map Char"/>
    <w:basedOn w:val="33"/>
    <w:link w:val="15"/>
    <w:qFormat/>
    <w:locked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9">
    <w:name w:val="Body Text Indent Char"/>
    <w:basedOn w:val="33"/>
    <w:link w:val="16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50">
    <w:name w:val="Date Char"/>
    <w:basedOn w:val="33"/>
    <w:link w:val="20"/>
    <w:semiHidden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51">
    <w:name w:val="Balloon Text Char"/>
    <w:basedOn w:val="33"/>
    <w:link w:val="21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2">
    <w:name w:val="Footer Char"/>
    <w:basedOn w:val="33"/>
    <w:link w:val="22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3">
    <w:name w:val="Body Text First Indent 2 Char"/>
    <w:basedOn w:val="49"/>
    <w:link w:val="23"/>
    <w:qFormat/>
    <w:locked/>
    <w:uiPriority w:val="99"/>
  </w:style>
  <w:style w:type="character" w:customStyle="1" w:styleId="54">
    <w:name w:val="Header Char"/>
    <w:basedOn w:val="33"/>
    <w:link w:val="24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5">
    <w:name w:val="Subtitle Char"/>
    <w:basedOn w:val="33"/>
    <w:link w:val="27"/>
    <w:qFormat/>
    <w:locked/>
    <w:uiPriority w:val="99"/>
    <w:rPr>
      <w:rFonts w:ascii="黑体" w:hAnsi="Cambria" w:eastAsia="黑体" w:cs="Times New Roman"/>
      <w:bCs/>
      <w:kern w:val="28"/>
      <w:sz w:val="32"/>
      <w:szCs w:val="32"/>
    </w:rPr>
  </w:style>
  <w:style w:type="character" w:customStyle="1" w:styleId="56">
    <w:name w:val="Title Char"/>
    <w:basedOn w:val="33"/>
    <w:link w:val="32"/>
    <w:qFormat/>
    <w:locked/>
    <w:uiPriority w:val="99"/>
    <w:rPr>
      <w:rFonts w:ascii="黑体" w:hAnsi="Arial" w:eastAsia="黑体" w:cs="Arial"/>
      <w:bCs/>
      <w:sz w:val="44"/>
      <w:szCs w:val="44"/>
    </w:rPr>
  </w:style>
  <w:style w:type="paragraph" w:customStyle="1" w:styleId="57">
    <w:name w:val="List Paragraph1"/>
    <w:basedOn w:val="1"/>
    <w:qFormat/>
    <w:uiPriority w:val="99"/>
    <w:pPr>
      <w:ind w:firstLine="420" w:firstLineChars="200"/>
    </w:pPr>
  </w:style>
  <w:style w:type="paragraph" w:customStyle="1" w:styleId="58">
    <w:name w:val="Char"/>
    <w:basedOn w:val="1"/>
    <w:qFormat/>
    <w:uiPriority w:val="99"/>
    <w:pPr>
      <w:widowControl/>
      <w:spacing w:after="160" w:line="240" w:lineRule="exact"/>
      <w:jc w:val="left"/>
    </w:pPr>
    <w:rPr>
      <w:rFonts w:ascii="Verdana" w:hAnsi="Verdana" w:eastAsia="仿宋_GB2312"/>
      <w:kern w:val="0"/>
      <w:szCs w:val="20"/>
      <w:lang w:eastAsia="en-US"/>
    </w:rPr>
  </w:style>
  <w:style w:type="paragraph" w:customStyle="1" w:styleId="59">
    <w:name w:val="表题"/>
    <w:basedOn w:val="1"/>
    <w:qFormat/>
    <w:uiPriority w:val="99"/>
    <w:pPr>
      <w:numPr>
        <w:ilvl w:val="0"/>
        <w:numId w:val="2"/>
      </w:numPr>
      <w:spacing w:beforeLines="30" w:afterLines="20"/>
      <w:jc w:val="center"/>
    </w:pPr>
    <w:rPr>
      <w:rFonts w:ascii="宋体" w:hAnsi="宋体"/>
      <w:sz w:val="24"/>
    </w:rPr>
  </w:style>
  <w:style w:type="paragraph" w:customStyle="1" w:styleId="60">
    <w:name w:val="附录标题1"/>
    <w:basedOn w:val="1"/>
    <w:next w:val="4"/>
    <w:qFormat/>
    <w:uiPriority w:val="99"/>
    <w:pPr>
      <w:keepNext/>
      <w:keepLines/>
      <w:numPr>
        <w:ilvl w:val="0"/>
        <w:numId w:val="3"/>
      </w:numPr>
      <w:spacing w:line="360" w:lineRule="auto"/>
      <w:outlineLvl w:val="0"/>
    </w:pPr>
    <w:rPr>
      <w:rFonts w:ascii="黑体" w:eastAsia="黑体"/>
      <w:sz w:val="24"/>
    </w:rPr>
  </w:style>
  <w:style w:type="paragraph" w:customStyle="1" w:styleId="61">
    <w:name w:val="附录标题2"/>
    <w:basedOn w:val="1"/>
    <w:next w:val="4"/>
    <w:qFormat/>
    <w:uiPriority w:val="99"/>
    <w:pPr>
      <w:numPr>
        <w:ilvl w:val="1"/>
        <w:numId w:val="3"/>
      </w:numPr>
      <w:spacing w:line="360" w:lineRule="auto"/>
      <w:outlineLvl w:val="1"/>
    </w:pPr>
    <w:rPr>
      <w:rFonts w:ascii="黑体" w:eastAsia="黑体"/>
      <w:sz w:val="24"/>
    </w:rPr>
  </w:style>
  <w:style w:type="paragraph" w:customStyle="1" w:styleId="62">
    <w:name w:val="附录标题3"/>
    <w:basedOn w:val="1"/>
    <w:next w:val="4"/>
    <w:qFormat/>
    <w:uiPriority w:val="99"/>
    <w:pPr>
      <w:numPr>
        <w:ilvl w:val="2"/>
        <w:numId w:val="3"/>
      </w:numPr>
      <w:spacing w:line="360" w:lineRule="auto"/>
      <w:outlineLvl w:val="2"/>
    </w:pPr>
    <w:rPr>
      <w:rFonts w:ascii="宋体" w:hAnsi="宋体"/>
      <w:sz w:val="24"/>
    </w:rPr>
  </w:style>
  <w:style w:type="paragraph" w:customStyle="1" w:styleId="63">
    <w:name w:val="附录标题4"/>
    <w:basedOn w:val="1"/>
    <w:next w:val="4"/>
    <w:qFormat/>
    <w:uiPriority w:val="99"/>
    <w:pPr>
      <w:numPr>
        <w:ilvl w:val="3"/>
        <w:numId w:val="3"/>
      </w:numPr>
      <w:spacing w:line="360" w:lineRule="auto"/>
      <w:outlineLvl w:val="3"/>
    </w:pPr>
    <w:rPr>
      <w:rFonts w:ascii="宋体" w:hAnsi="宋体"/>
      <w:sz w:val="24"/>
    </w:rPr>
  </w:style>
  <w:style w:type="paragraph" w:customStyle="1" w:styleId="64">
    <w:name w:val="附录标题5"/>
    <w:basedOn w:val="1"/>
    <w:next w:val="4"/>
    <w:qFormat/>
    <w:uiPriority w:val="99"/>
    <w:pPr>
      <w:numPr>
        <w:ilvl w:val="4"/>
        <w:numId w:val="3"/>
      </w:numPr>
      <w:outlineLvl w:val="4"/>
    </w:pPr>
    <w:rPr>
      <w:rFonts w:ascii="宋体" w:hAnsi="宋体"/>
    </w:rPr>
  </w:style>
  <w:style w:type="paragraph" w:customStyle="1" w:styleId="65">
    <w:name w:val="附录标题6"/>
    <w:basedOn w:val="1"/>
    <w:next w:val="4"/>
    <w:qFormat/>
    <w:uiPriority w:val="99"/>
    <w:pPr>
      <w:numPr>
        <w:ilvl w:val="5"/>
        <w:numId w:val="3"/>
      </w:numPr>
      <w:outlineLvl w:val="5"/>
    </w:pPr>
    <w:rPr>
      <w:rFonts w:ascii="宋体" w:hAnsi="宋体"/>
    </w:rPr>
  </w:style>
  <w:style w:type="paragraph" w:customStyle="1" w:styleId="66">
    <w:name w:val="列项——"/>
    <w:basedOn w:val="1"/>
    <w:qFormat/>
    <w:uiPriority w:val="99"/>
    <w:pPr>
      <w:numPr>
        <w:ilvl w:val="1"/>
        <w:numId w:val="4"/>
      </w:numPr>
      <w:spacing w:line="360" w:lineRule="auto"/>
    </w:pPr>
    <w:rPr>
      <w:rFonts w:ascii="宋体" w:hAnsi="宋体"/>
      <w:sz w:val="24"/>
    </w:rPr>
  </w:style>
  <w:style w:type="paragraph" w:customStyle="1" w:styleId="67">
    <w:name w:val="列项?"/>
    <w:basedOn w:val="1"/>
    <w:qFormat/>
    <w:uiPriority w:val="99"/>
    <w:pPr>
      <w:numPr>
        <w:ilvl w:val="2"/>
        <w:numId w:val="4"/>
      </w:numPr>
      <w:spacing w:line="360" w:lineRule="auto"/>
    </w:pPr>
    <w:rPr>
      <w:rFonts w:ascii="宋体" w:hAnsi="宋体"/>
      <w:sz w:val="24"/>
    </w:rPr>
  </w:style>
  <w:style w:type="paragraph" w:customStyle="1" w:styleId="68">
    <w:name w:val="列项1 数字"/>
    <w:basedOn w:val="1"/>
    <w:qFormat/>
    <w:uiPriority w:val="99"/>
    <w:pPr>
      <w:numPr>
        <w:ilvl w:val="6"/>
        <w:numId w:val="1"/>
      </w:numPr>
      <w:spacing w:line="360" w:lineRule="auto"/>
    </w:pPr>
    <w:rPr>
      <w:rFonts w:ascii="宋体" w:hAnsi="宋体"/>
      <w:sz w:val="24"/>
    </w:rPr>
  </w:style>
  <w:style w:type="paragraph" w:customStyle="1" w:styleId="69">
    <w:name w:val="列项2 字母"/>
    <w:basedOn w:val="1"/>
    <w:qFormat/>
    <w:uiPriority w:val="99"/>
    <w:pPr>
      <w:numPr>
        <w:ilvl w:val="7"/>
        <w:numId w:val="1"/>
      </w:numPr>
      <w:spacing w:line="360" w:lineRule="auto"/>
    </w:pPr>
    <w:rPr>
      <w:rFonts w:ascii="宋体" w:hAnsi="宋体"/>
      <w:sz w:val="24"/>
    </w:rPr>
  </w:style>
  <w:style w:type="paragraph" w:customStyle="1" w:styleId="70">
    <w:name w:val="图题"/>
    <w:basedOn w:val="1"/>
    <w:qFormat/>
    <w:uiPriority w:val="99"/>
    <w:pPr>
      <w:numPr>
        <w:ilvl w:val="0"/>
        <w:numId w:val="5"/>
      </w:numPr>
      <w:spacing w:beforeLines="20" w:afterLines="30"/>
      <w:jc w:val="center"/>
    </w:pPr>
    <w:rPr>
      <w:rFonts w:ascii="宋体" w:hAnsi="宋体"/>
      <w:sz w:val="24"/>
    </w:rPr>
  </w:style>
  <w:style w:type="paragraph" w:customStyle="1" w:styleId="71">
    <w:name w:val="No Spacing1"/>
    <w:qFormat/>
    <w:uiPriority w:val="99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paragraph" w:customStyle="1" w:styleId="72">
    <w:name w:val="注"/>
    <w:basedOn w:val="1"/>
    <w:qFormat/>
    <w:uiPriority w:val="99"/>
    <w:pPr>
      <w:numPr>
        <w:ilvl w:val="0"/>
        <w:numId w:val="4"/>
      </w:numPr>
      <w:spacing w:line="360" w:lineRule="auto"/>
    </w:pPr>
    <w:rPr>
      <w:rFonts w:ascii="宋体" w:hAnsi="宋体"/>
      <w:szCs w:val="21"/>
    </w:rPr>
  </w:style>
  <w:style w:type="paragraph" w:customStyle="1" w:styleId="73">
    <w:name w:val="注编号"/>
    <w:basedOn w:val="72"/>
    <w:qFormat/>
    <w:uiPriority w:val="99"/>
    <w:pPr>
      <w:numPr>
        <w:ilvl w:val="8"/>
        <w:numId w:val="1"/>
      </w:numPr>
    </w:pPr>
  </w:style>
  <w:style w:type="character" w:customStyle="1" w:styleId="74">
    <w:name w:val="Placeholder Text1"/>
    <w:basedOn w:val="33"/>
    <w:semiHidden/>
    <w:qFormat/>
    <w:uiPriority w:val="99"/>
    <w:rPr>
      <w:rFonts w:cs="Times New Roman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  <customShpExts>
    <customShpInfo spid="_x0000_s4098"/>
    <customShpInfo spid="_x0000_s4099"/>
    <customShpInfo spid="_x0000_s4100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Guide</Company>
  <Pages>8</Pages>
  <Words>633</Words>
  <Characters>3611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2009-10-15T07:48:00Z</dcterms:created>
  <dc:creator>David</dc:creator>
  <cp:lastModifiedBy>onglchen</cp:lastModifiedBy>
  <cp:lastPrinted>2012-07-05T02:58:00Z</cp:lastPrinted>
  <dcterms:modified xsi:type="dcterms:W3CDTF">2016-05-04T11:23:43Z</dcterms:modified>
  <dc:title>和善首脑汇微信开发项目解决方案</dc:title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